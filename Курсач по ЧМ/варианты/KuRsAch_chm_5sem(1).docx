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00B46" w:rsidRPr="00746BA1" w:rsidRDefault="00F95B21" w:rsidP="00A64E30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746BA1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F95B21" w:rsidRPr="00746BA1" w:rsidRDefault="00F95B21" w:rsidP="00A64E30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746BA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  <w:r w:rsidRPr="00746BA1">
        <w:rPr>
          <w:rFonts w:ascii="Times New Roman" w:hAnsi="Times New Roman"/>
          <w:sz w:val="28"/>
          <w:szCs w:val="28"/>
        </w:rPr>
        <w:br/>
        <w:t>учреждение высшего образования</w:t>
      </w:r>
    </w:p>
    <w:p w:rsidR="00F95B21" w:rsidRPr="00746BA1" w:rsidRDefault="00F95B21" w:rsidP="00A64E30">
      <w:pPr>
        <w:tabs>
          <w:tab w:val="left" w:pos="426"/>
        </w:tabs>
        <w:spacing w:after="0"/>
        <w:jc w:val="center"/>
        <w:rPr>
          <w:rStyle w:val="a6"/>
          <w:rFonts w:ascii="Times New Roman" w:hAnsi="Times New Roman"/>
          <w:sz w:val="28"/>
        </w:rPr>
      </w:pPr>
      <w:r w:rsidRPr="00746BA1">
        <w:rPr>
          <w:rStyle w:val="a6"/>
          <w:rFonts w:ascii="Times New Roman" w:hAnsi="Times New Roman"/>
          <w:sz w:val="28"/>
        </w:rPr>
        <w:t>«Новосибирский государственный технический университет»</w:t>
      </w:r>
    </w:p>
    <w:p w:rsidR="005B4C23" w:rsidRPr="00746BA1" w:rsidRDefault="005B4C23" w:rsidP="00A64E30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:rsidR="005B4C23" w:rsidRPr="00746BA1" w:rsidRDefault="005B4C23" w:rsidP="00A64E30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:rsidR="00F95B21" w:rsidRPr="00746BA1" w:rsidRDefault="00C53EEA" w:rsidP="00A64E30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 w:rsidRPr="00746BA1">
        <w:rPr>
          <w:noProof/>
          <w:sz w:val="28"/>
          <w:szCs w:val="28"/>
          <w:lang w:eastAsia="ru-RU"/>
        </w:rPr>
        <w:drawing>
          <wp:inline distT="0" distB="0" distL="0" distR="0" wp14:anchorId="0434828B" wp14:editId="6D80B0E3">
            <wp:extent cx="3617843" cy="1474120"/>
            <wp:effectExtent l="0" t="0" r="0" b="0"/>
            <wp:docPr id="17" name="Рисунок 17" descr="C:\Users\kimev\AppData\Local\Temp\7zO0E6F35D7\4 ЦВЕ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ev\AppData\Local\Temp\7zO0E6F35D7\4 ЦВЕТ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08" cy="147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EA" w:rsidRPr="00746BA1" w:rsidRDefault="00C53EEA" w:rsidP="00A64E30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:rsidR="00C53EEA" w:rsidRPr="00746BA1" w:rsidRDefault="00C53EEA" w:rsidP="00A64E30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:rsidR="005B4C23" w:rsidRPr="00746BA1" w:rsidRDefault="00F95B21" w:rsidP="00A64E30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 w:rsidRPr="00746BA1">
        <w:rPr>
          <w:rFonts w:ascii="Times New Roman" w:hAnsi="Times New Roman"/>
          <w:sz w:val="28"/>
          <w:szCs w:val="28"/>
        </w:rPr>
        <w:t xml:space="preserve">Кафедра </w:t>
      </w:r>
      <w:r w:rsidR="00540EA6" w:rsidRPr="00746BA1">
        <w:rPr>
          <w:rFonts w:ascii="Times New Roman" w:hAnsi="Times New Roman"/>
          <w:sz w:val="28"/>
          <w:szCs w:val="28"/>
        </w:rPr>
        <w:t>прикладной математики</w:t>
      </w:r>
    </w:p>
    <w:p w:rsidR="00F95B21" w:rsidRPr="00746BA1" w:rsidRDefault="00003FBE" w:rsidP="00003FBE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746BA1">
        <w:rPr>
          <w:rFonts w:ascii="Times New Roman" w:hAnsi="Times New Roman"/>
          <w:sz w:val="28"/>
          <w:szCs w:val="28"/>
        </w:rPr>
        <w:t xml:space="preserve">Курсовая работа по дисциплине </w:t>
      </w:r>
      <w:r w:rsidRPr="00746BA1">
        <w:rPr>
          <w:rFonts w:ascii="Times New Roman" w:hAnsi="Times New Roman"/>
          <w:sz w:val="28"/>
          <w:szCs w:val="28"/>
        </w:rPr>
        <w:br/>
        <w:t>«Численные методы»</w:t>
      </w:r>
    </w:p>
    <w:p w:rsidR="003B4493" w:rsidRPr="00746BA1" w:rsidRDefault="003B4493" w:rsidP="00A64E30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64AB3" w:rsidRDefault="00B64AB3" w:rsidP="00A64E30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E1C62" w:rsidRPr="00746BA1" w:rsidRDefault="006E1C62" w:rsidP="00A64E30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105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2693"/>
        <w:gridCol w:w="2410"/>
        <w:gridCol w:w="617"/>
        <w:gridCol w:w="1426"/>
      </w:tblGrid>
      <w:tr w:rsidR="008E4BA0" w:rsidRPr="00746BA1" w:rsidTr="005F524A">
        <w:trPr>
          <w:cantSplit/>
          <w:trHeight w:hRule="exact" w:val="340"/>
        </w:trPr>
        <w:tc>
          <w:tcPr>
            <w:tcW w:w="3402" w:type="dxa"/>
            <w:vMerge w:val="restart"/>
            <w:shd w:val="clear" w:color="auto" w:fill="auto"/>
            <w:vAlign w:val="center"/>
          </w:tcPr>
          <w:p w:rsidR="008E4BA0" w:rsidRPr="00746BA1" w:rsidRDefault="00C53EEA" w:rsidP="00A64E30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746BA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65B791" wp14:editId="7140350D">
                  <wp:extent cx="1476375" cy="1475292"/>
                  <wp:effectExtent l="0" t="0" r="0" b="0"/>
                  <wp:docPr id="11" name="Рисунок 11" descr="https://psv4.userapi.com/c848132/u275429460/docs/d16/7a48be4e8485/Logo1.png?extra=xygsIQQwad0cqCKIxugjRIy9kd3JmRBfEKfWxcAvrfIKQ1CgI-Mr8IGFc60Gm-UtH3C0t8N-ws0mwmk1iKBnRdnqgFaqqJOX8cT3bxo_ADKOGBCCZ_VicmoU5cJzeVveeKnmjlfBib7DlanMmJKw6Dk2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848132/u275429460/docs/d16/7a48be4e8485/Logo1.png?extra=xygsIQQwad0cqCKIxugjRIy9kd3JmRBfEKfWxcAvrfIKQ1CgI-Mr8IGFc60Gm-UtH3C0t8N-ws0mwmk1iKBnRdnqgFaqqJOX8cT3bxo_ADKOGBCCZ_VicmoU5cJzeVveeKnmjlfBib7DlanMmJKw6Dk2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613" cy="150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E4BA0" w:rsidRPr="00746BA1" w:rsidRDefault="008E4BA0" w:rsidP="00A64E30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46BA1">
              <w:rPr>
                <w:rFonts w:ascii="Times New Roman" w:hAnsi="Times New Roman"/>
                <w:sz w:val="28"/>
                <w:szCs w:val="28"/>
              </w:rPr>
              <w:t>Факультет: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E4BA0" w:rsidRPr="00746BA1" w:rsidRDefault="008E4BA0" w:rsidP="00A64E30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46BA1">
              <w:rPr>
                <w:rFonts w:ascii="Times New Roman" w:hAnsi="Times New Roman"/>
                <w:sz w:val="28"/>
                <w:szCs w:val="28"/>
              </w:rPr>
              <w:t>ПМИ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8E4BA0" w:rsidRPr="00746BA1" w:rsidRDefault="008E4BA0" w:rsidP="00A64E30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8E4BA0" w:rsidRPr="00746BA1" w:rsidRDefault="008E4BA0" w:rsidP="00A64E30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C53EEA" w:rsidRPr="00746BA1" w:rsidTr="005F524A">
        <w:trPr>
          <w:cantSplit/>
          <w:trHeight w:hRule="exact" w:val="2076"/>
        </w:trPr>
        <w:tc>
          <w:tcPr>
            <w:tcW w:w="3402" w:type="dxa"/>
            <w:vMerge/>
            <w:shd w:val="clear" w:color="auto" w:fill="auto"/>
          </w:tcPr>
          <w:p w:rsidR="00C53EEA" w:rsidRPr="00746BA1" w:rsidRDefault="00C53EEA" w:rsidP="00A64E30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E1C62" w:rsidRDefault="006E1C62" w:rsidP="00A64E30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53EEA" w:rsidRPr="00746BA1" w:rsidRDefault="00B64AB3" w:rsidP="005F524A">
            <w:pPr>
              <w:tabs>
                <w:tab w:val="left" w:pos="426"/>
              </w:tabs>
              <w:spacing w:after="0"/>
              <w:ind w:firstLine="3"/>
              <w:rPr>
                <w:rFonts w:ascii="Times New Roman" w:hAnsi="Times New Roman"/>
                <w:sz w:val="28"/>
                <w:szCs w:val="28"/>
              </w:rPr>
            </w:pPr>
            <w:r w:rsidRPr="00746BA1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Pr="00746BA1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B64AB3" w:rsidRPr="00746BA1" w:rsidRDefault="00B64AB3" w:rsidP="00A64E30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E1C62" w:rsidRPr="006E1C62" w:rsidRDefault="00B64AB3" w:rsidP="00A64E30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46BA1"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E1C62" w:rsidRDefault="006E1C62" w:rsidP="006E1C62">
            <w:pPr>
              <w:tabs>
                <w:tab w:val="left" w:pos="426"/>
              </w:tabs>
              <w:spacing w:after="0"/>
              <w:ind w:left="361" w:hanging="361"/>
              <w:rPr>
                <w:rFonts w:ascii="Times New Roman" w:hAnsi="Times New Roman"/>
                <w:sz w:val="28"/>
                <w:szCs w:val="28"/>
              </w:rPr>
            </w:pPr>
          </w:p>
          <w:p w:rsidR="006E1C62" w:rsidRDefault="006E1C62" w:rsidP="006E1C62">
            <w:pPr>
              <w:tabs>
                <w:tab w:val="left" w:pos="426"/>
              </w:tabs>
              <w:spacing w:after="0"/>
              <w:ind w:left="361" w:hanging="361"/>
              <w:rPr>
                <w:rFonts w:ascii="Times New Roman" w:hAnsi="Times New Roman"/>
                <w:sz w:val="28"/>
                <w:szCs w:val="28"/>
              </w:rPr>
            </w:pPr>
          </w:p>
          <w:p w:rsidR="00003FBE" w:rsidRPr="00746BA1" w:rsidRDefault="00540EA6" w:rsidP="006E1C62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46BA1">
              <w:rPr>
                <w:rFonts w:ascii="Times New Roman" w:hAnsi="Times New Roman"/>
                <w:sz w:val="28"/>
                <w:szCs w:val="28"/>
              </w:rPr>
              <w:t>Дьячкова М.</w:t>
            </w:r>
            <w:r w:rsidR="001B3D86" w:rsidRPr="00746BA1">
              <w:rPr>
                <w:rFonts w:ascii="Times New Roman" w:hAnsi="Times New Roman"/>
                <w:sz w:val="28"/>
                <w:szCs w:val="28"/>
              </w:rPr>
              <w:t>С.</w:t>
            </w:r>
          </w:p>
          <w:p w:rsidR="00A871A7" w:rsidRPr="00746BA1" w:rsidRDefault="00A871A7" w:rsidP="00003FBE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871A7" w:rsidRPr="00746BA1" w:rsidRDefault="00A871A7" w:rsidP="00003FBE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46BA1">
              <w:rPr>
                <w:rFonts w:ascii="Times New Roman" w:hAnsi="Times New Roman"/>
                <w:sz w:val="28"/>
                <w:szCs w:val="28"/>
              </w:rPr>
              <w:t>ПМ-73</w:t>
            </w:r>
          </w:p>
          <w:p w:rsidR="00C53EEA" w:rsidRPr="00746BA1" w:rsidRDefault="00C53EEA" w:rsidP="00DA418F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53EEA" w:rsidRPr="00746BA1" w:rsidRDefault="00C53EEA" w:rsidP="00A64E30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C53EEA" w:rsidRPr="00746BA1" w:rsidRDefault="00C53EEA" w:rsidP="00A64E30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8E4BA0" w:rsidRPr="00746BA1" w:rsidTr="005F524A">
        <w:trPr>
          <w:cantSplit/>
          <w:trHeight w:hRule="exact" w:val="737"/>
        </w:trPr>
        <w:tc>
          <w:tcPr>
            <w:tcW w:w="3402" w:type="dxa"/>
            <w:vMerge/>
            <w:shd w:val="clear" w:color="auto" w:fill="auto"/>
          </w:tcPr>
          <w:p w:rsidR="008E4BA0" w:rsidRPr="00746BA1" w:rsidRDefault="008E4BA0" w:rsidP="00A64E30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E4BA0" w:rsidRPr="00746BA1" w:rsidRDefault="008E4BA0" w:rsidP="00A64E30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46BA1">
              <w:rPr>
                <w:rFonts w:ascii="Times New Roman" w:hAnsi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E4BA0" w:rsidRPr="00746BA1" w:rsidRDefault="006E1C62" w:rsidP="006E1C62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Персова М.Г</w:t>
            </w:r>
            <w:r w:rsidR="001B3D86" w:rsidRPr="00746BA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8E4BA0" w:rsidRPr="00746BA1" w:rsidRDefault="008E4BA0" w:rsidP="00A64E30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:rsidR="008E4BA0" w:rsidRPr="00746BA1" w:rsidRDefault="008E4BA0" w:rsidP="00A64E30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</w:tbl>
    <w:p w:rsidR="00C53EEA" w:rsidRPr="00746BA1" w:rsidRDefault="00C53EEA" w:rsidP="00A64E30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:rsidR="00C53EEA" w:rsidRPr="00746BA1" w:rsidRDefault="00C53EEA" w:rsidP="00A64E30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:rsidR="001B3D86" w:rsidRPr="00746BA1" w:rsidRDefault="001B3D86" w:rsidP="00A64E30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:rsidR="00F95B21" w:rsidRPr="00746BA1" w:rsidRDefault="00F95B21" w:rsidP="00A64E30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 w:rsidRPr="00746BA1">
        <w:rPr>
          <w:rFonts w:ascii="Times New Roman" w:hAnsi="Times New Roman"/>
          <w:sz w:val="28"/>
          <w:szCs w:val="28"/>
        </w:rPr>
        <w:t>Новосибирск</w:t>
      </w:r>
    </w:p>
    <w:p w:rsidR="00C53EEA" w:rsidRPr="00746BA1" w:rsidRDefault="00EB4987" w:rsidP="00A64E30">
      <w:pPr>
        <w:tabs>
          <w:tab w:val="left" w:pos="426"/>
        </w:tabs>
        <w:jc w:val="center"/>
        <w:rPr>
          <w:sz w:val="28"/>
          <w:szCs w:val="28"/>
        </w:rPr>
      </w:pPr>
      <w:r w:rsidRPr="00746BA1">
        <w:rPr>
          <w:rFonts w:ascii="Times New Roman" w:hAnsi="Times New Roman"/>
          <w:sz w:val="28"/>
          <w:szCs w:val="28"/>
        </w:rPr>
        <w:fldChar w:fldCharType="begin"/>
      </w:r>
      <w:r w:rsidR="00F95B21" w:rsidRPr="00746BA1">
        <w:rPr>
          <w:rFonts w:ascii="Times New Roman" w:hAnsi="Times New Roman"/>
          <w:sz w:val="28"/>
          <w:szCs w:val="28"/>
        </w:rPr>
        <w:instrText xml:space="preserve"> DATE \@"yyyy" </w:instrText>
      </w:r>
      <w:r w:rsidRPr="00746BA1">
        <w:rPr>
          <w:rFonts w:ascii="Times New Roman" w:hAnsi="Times New Roman"/>
          <w:sz w:val="28"/>
          <w:szCs w:val="28"/>
        </w:rPr>
        <w:fldChar w:fldCharType="separate"/>
      </w:r>
      <w:r w:rsidR="007345FF" w:rsidRPr="00746BA1">
        <w:rPr>
          <w:rFonts w:ascii="Times New Roman" w:hAnsi="Times New Roman"/>
          <w:noProof/>
          <w:sz w:val="28"/>
          <w:szCs w:val="28"/>
        </w:rPr>
        <w:t>2019</w:t>
      </w:r>
      <w:r w:rsidRPr="00746BA1">
        <w:rPr>
          <w:rFonts w:ascii="Times New Roman" w:hAnsi="Times New Roman"/>
          <w:sz w:val="28"/>
          <w:szCs w:val="28"/>
        </w:rPr>
        <w:fldChar w:fldCharType="end"/>
      </w:r>
      <w:r w:rsidR="00C53EEA" w:rsidRPr="00746BA1">
        <w:rPr>
          <w:sz w:val="28"/>
          <w:szCs w:val="28"/>
        </w:rPr>
        <w:br w:type="page"/>
      </w:r>
    </w:p>
    <w:p w:rsidR="00B64AB3" w:rsidRPr="00746BA1" w:rsidRDefault="00B64AB3" w:rsidP="00B64AB3">
      <w:pPr>
        <w:rPr>
          <w:sz w:val="28"/>
          <w:szCs w:val="28"/>
        </w:rPr>
      </w:pPr>
      <w:r w:rsidRPr="00746BA1">
        <w:rPr>
          <w:b/>
          <w:sz w:val="28"/>
          <w:szCs w:val="28"/>
        </w:rPr>
        <w:lastRenderedPageBreak/>
        <w:t>1)</w:t>
      </w:r>
      <w:r w:rsidRPr="00746BA1">
        <w:rPr>
          <w:b/>
          <w:sz w:val="28"/>
          <w:szCs w:val="28"/>
        </w:rPr>
        <w:t>Задание</w:t>
      </w:r>
    </w:p>
    <w:p w:rsidR="00805514" w:rsidRPr="00746BA1" w:rsidRDefault="00B64AB3" w:rsidP="00195A7C">
      <w:pPr>
        <w:jc w:val="both"/>
        <w:rPr>
          <w:sz w:val="28"/>
          <w:szCs w:val="28"/>
        </w:rPr>
      </w:pPr>
      <w:r w:rsidRPr="00746BA1">
        <w:rPr>
          <w:sz w:val="28"/>
          <w:szCs w:val="28"/>
        </w:rPr>
        <w:t xml:space="preserve">МКЭ для двумерной краевой задачи для эллиптического уравнения в декартовой  системе координат. Базисные функции </w:t>
      </w:r>
      <w:r w:rsidRPr="00746BA1">
        <w:rPr>
          <w:sz w:val="28"/>
          <w:szCs w:val="28"/>
        </w:rPr>
        <w:t>биквадратичные</w:t>
      </w:r>
      <w:r w:rsidRPr="00746BA1">
        <w:rPr>
          <w:sz w:val="28"/>
          <w:szCs w:val="28"/>
        </w:rPr>
        <w:t xml:space="preserve"> на прямоугольниках. Кра</w:t>
      </w:r>
      <w:r w:rsidRPr="00746BA1">
        <w:rPr>
          <w:sz w:val="28"/>
          <w:szCs w:val="28"/>
        </w:rPr>
        <w:t>е</w:t>
      </w:r>
      <w:r w:rsidRPr="00746BA1">
        <w:rPr>
          <w:sz w:val="28"/>
          <w:szCs w:val="28"/>
        </w:rPr>
        <w:t xml:space="preserve">вые условия всех типов. Коэффициенты </w:t>
      </w:r>
      <w:r w:rsidRPr="00746BA1">
        <w:rPr>
          <w:rFonts w:cs="Calibri"/>
          <w:sz w:val="28"/>
          <w:szCs w:val="28"/>
        </w:rPr>
        <w:t>γ</w:t>
      </w:r>
      <w:r w:rsidRPr="00746BA1">
        <w:rPr>
          <w:sz w:val="28"/>
          <w:szCs w:val="28"/>
        </w:rPr>
        <w:t xml:space="preserve"> разложить по билиней</w:t>
      </w:r>
      <w:r w:rsidR="00805514" w:rsidRPr="00746BA1">
        <w:rPr>
          <w:sz w:val="28"/>
          <w:szCs w:val="28"/>
        </w:rPr>
        <w:t>ным базисным функциям</w:t>
      </w:r>
      <w:r w:rsidRPr="00746BA1">
        <w:rPr>
          <w:sz w:val="28"/>
          <w:szCs w:val="28"/>
        </w:rPr>
        <w:t>. Матрицу СЛАУ генерировать в разреженном строчном  формате. Для решения СЛАУ испол</w:t>
      </w:r>
      <w:r w:rsidRPr="00746BA1">
        <w:rPr>
          <w:sz w:val="28"/>
          <w:szCs w:val="28"/>
        </w:rPr>
        <w:t>ь</w:t>
      </w:r>
      <w:r w:rsidRPr="00746BA1">
        <w:rPr>
          <w:sz w:val="28"/>
          <w:szCs w:val="28"/>
        </w:rPr>
        <w:t>зовать МСГ или ЛОС с неполной факторизацией.</w:t>
      </w:r>
    </w:p>
    <w:p w:rsidR="00805514" w:rsidRPr="00746BA1" w:rsidRDefault="00805514" w:rsidP="00B64AB3">
      <w:pPr>
        <w:rPr>
          <w:sz w:val="28"/>
          <w:szCs w:val="28"/>
        </w:rPr>
      </w:pPr>
    </w:p>
    <w:p w:rsidR="00B64AB3" w:rsidRPr="00746BA1" w:rsidRDefault="00B64AB3" w:rsidP="00B64AB3">
      <w:pPr>
        <w:rPr>
          <w:b/>
          <w:sz w:val="28"/>
          <w:szCs w:val="28"/>
        </w:rPr>
      </w:pPr>
      <w:r w:rsidRPr="00746BA1">
        <w:rPr>
          <w:b/>
          <w:sz w:val="28"/>
          <w:szCs w:val="28"/>
        </w:rPr>
        <w:t>2)</w:t>
      </w:r>
      <w:r w:rsidRPr="00746BA1">
        <w:rPr>
          <w:b/>
          <w:sz w:val="28"/>
          <w:szCs w:val="28"/>
        </w:rPr>
        <w:t>П</w:t>
      </w:r>
      <w:r w:rsidRPr="00746BA1">
        <w:rPr>
          <w:b/>
          <w:sz w:val="28"/>
          <w:szCs w:val="28"/>
        </w:rPr>
        <w:t>остановка</w:t>
      </w:r>
      <w:r w:rsidRPr="00746BA1">
        <w:rPr>
          <w:b/>
          <w:sz w:val="28"/>
          <w:szCs w:val="28"/>
        </w:rPr>
        <w:t xml:space="preserve"> задачи</w:t>
      </w:r>
    </w:p>
    <w:p w:rsidR="00B64AB3" w:rsidRPr="00746BA1" w:rsidRDefault="00B64AB3" w:rsidP="00B64AB3">
      <w:pPr>
        <w:tabs>
          <w:tab w:val="left" w:pos="4170"/>
        </w:tabs>
        <w:jc w:val="both"/>
        <w:rPr>
          <w:sz w:val="28"/>
          <w:szCs w:val="28"/>
        </w:rPr>
      </w:pPr>
      <w:r w:rsidRPr="00746BA1">
        <w:rPr>
          <w:sz w:val="28"/>
          <w:szCs w:val="28"/>
        </w:rPr>
        <w:t>Необходимо решить уравнение</w:t>
      </w:r>
    </w:p>
    <w:p w:rsidR="00805514" w:rsidRPr="00746BA1" w:rsidRDefault="00B64AB3" w:rsidP="00805514">
      <w:pPr>
        <w:tabs>
          <w:tab w:val="left" w:pos="4170"/>
        </w:tabs>
        <w:jc w:val="both"/>
        <w:rPr>
          <w:sz w:val="28"/>
          <w:szCs w:val="28"/>
        </w:rPr>
      </w:pPr>
      <w:r w:rsidRPr="00746BA1">
        <w:rPr>
          <w:sz w:val="28"/>
          <w:szCs w:val="28"/>
        </w:rPr>
        <w:tab/>
      </w:r>
      <w:r w:rsidRPr="00746BA1">
        <w:rPr>
          <w:position w:val="-12"/>
          <w:sz w:val="28"/>
          <w:szCs w:val="28"/>
        </w:rPr>
        <w:object w:dxaOrig="26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75pt;height:18pt" o:ole="">
            <v:imagedata r:id="rId10" o:title=""/>
          </v:shape>
          <o:OLEObject Type="Embed" ProgID="Equation.DSMT4" ShapeID="_x0000_i1027" DrawAspect="Content" ObjectID="_1638887040" r:id="rId11"/>
        </w:object>
      </w:r>
      <w:r w:rsidRPr="00746BA1">
        <w:rPr>
          <w:sz w:val="28"/>
          <w:szCs w:val="28"/>
        </w:rPr>
        <w:t>,</w:t>
      </w:r>
      <w:r w:rsidR="00805514" w:rsidRPr="00746BA1">
        <w:rPr>
          <w:sz w:val="28"/>
          <w:szCs w:val="28"/>
        </w:rPr>
        <w:t xml:space="preserve"> </w:t>
      </w:r>
    </w:p>
    <w:p w:rsidR="00B64AB3" w:rsidRPr="00746BA1" w:rsidRDefault="00B64AB3" w:rsidP="00805514">
      <w:pPr>
        <w:tabs>
          <w:tab w:val="left" w:pos="4170"/>
        </w:tabs>
        <w:jc w:val="both"/>
        <w:rPr>
          <w:sz w:val="28"/>
          <w:szCs w:val="28"/>
        </w:rPr>
      </w:pPr>
      <w:r w:rsidRPr="00746BA1">
        <w:rPr>
          <w:sz w:val="28"/>
          <w:szCs w:val="28"/>
        </w:rPr>
        <w:t xml:space="preserve">заданное в некоторой области Ω с границей </w:t>
      </w:r>
      <w:r w:rsidRPr="00746BA1">
        <w:rPr>
          <w:position w:val="-16"/>
          <w:sz w:val="28"/>
          <w:szCs w:val="28"/>
        </w:rPr>
        <w:object w:dxaOrig="1860" w:dyaOrig="460">
          <v:shape id="_x0000_i1028" type="#_x0000_t75" style="width:93pt;height:23.25pt" o:ole="">
            <v:imagedata r:id="rId12" o:title=""/>
          </v:shape>
          <o:OLEObject Type="Embed" ProgID="Equation.DSMT4" ShapeID="_x0000_i1028" DrawAspect="Content" ObjectID="_1638887041" r:id="rId13"/>
        </w:object>
      </w:r>
      <w:r w:rsidRPr="00746BA1">
        <w:rPr>
          <w:sz w:val="28"/>
          <w:szCs w:val="28"/>
        </w:rPr>
        <w:t xml:space="preserve"> и краевыми условиями: </w:t>
      </w:r>
    </w:p>
    <w:p w:rsidR="00B64AB3" w:rsidRPr="00746BA1" w:rsidRDefault="00B64AB3" w:rsidP="00B64AB3">
      <w:pPr>
        <w:rPr>
          <w:sz w:val="28"/>
          <w:szCs w:val="28"/>
        </w:rPr>
      </w:pPr>
      <w:r w:rsidRPr="00746BA1">
        <w:rPr>
          <w:position w:val="-126"/>
          <w:sz w:val="28"/>
          <w:szCs w:val="28"/>
        </w:rPr>
        <w:object w:dxaOrig="2799" w:dyaOrig="2240">
          <v:shape id="_x0000_i1029" type="#_x0000_t75" style="width:140.25pt;height:111.75pt" o:ole="">
            <v:imagedata r:id="rId14" o:title=""/>
          </v:shape>
          <o:OLEObject Type="Embed" ProgID="Equation.DSMT4" ShapeID="_x0000_i1029" DrawAspect="Content" ObjectID="_1638887042" r:id="rId15"/>
        </w:object>
      </w:r>
    </w:p>
    <w:p w:rsidR="00B64AB3" w:rsidRPr="00746BA1" w:rsidRDefault="00B64AB3" w:rsidP="00B64AB3">
      <w:pPr>
        <w:rPr>
          <w:sz w:val="28"/>
          <w:szCs w:val="28"/>
        </w:rPr>
      </w:pPr>
      <w:r w:rsidRPr="00746BA1">
        <w:rPr>
          <w:sz w:val="28"/>
          <w:szCs w:val="28"/>
        </w:rPr>
        <w:t xml:space="preserve">Будем решать это уравнение методом Галеркина. Запишем невязку в виде: </w:t>
      </w:r>
      <w:r w:rsidRPr="00746BA1">
        <w:rPr>
          <w:position w:val="-12"/>
          <w:sz w:val="28"/>
          <w:szCs w:val="28"/>
        </w:rPr>
        <w:object w:dxaOrig="3460" w:dyaOrig="360">
          <v:shape id="_x0000_i1030" type="#_x0000_t75" style="width:173.25pt;height:18pt" o:ole="">
            <v:imagedata r:id="rId16" o:title=""/>
          </v:shape>
          <o:OLEObject Type="Embed" ProgID="Equation.DSMT4" ShapeID="_x0000_i1030" DrawAspect="Content" ObjectID="_1638887043" r:id="rId17"/>
        </w:object>
      </w:r>
      <w:r w:rsidRPr="00746BA1">
        <w:rPr>
          <w:sz w:val="28"/>
          <w:szCs w:val="28"/>
        </w:rPr>
        <w:t xml:space="preserve"> и потребуем, чтобы она была ортогональна , в смысле скалярного произведения пространства </w:t>
      </w:r>
      <w:r w:rsidRPr="00746BA1">
        <w:rPr>
          <w:sz w:val="28"/>
          <w:szCs w:val="28"/>
          <w:lang w:val="en-US"/>
        </w:rPr>
        <w:t>H</w:t>
      </w:r>
      <w:r w:rsidRPr="00746BA1">
        <w:rPr>
          <w:sz w:val="28"/>
          <w:szCs w:val="28"/>
          <w:vertAlign w:val="superscript"/>
        </w:rPr>
        <w:t xml:space="preserve">0 </w:t>
      </w:r>
      <w:r w:rsidRPr="00746BA1">
        <w:rPr>
          <w:sz w:val="28"/>
          <w:szCs w:val="28"/>
        </w:rPr>
        <w:t xml:space="preserve"> , некоторому пространству пробных функций, т.е.: </w:t>
      </w:r>
      <w:r w:rsidRPr="00746BA1">
        <w:rPr>
          <w:position w:val="-36"/>
          <w:sz w:val="28"/>
          <w:szCs w:val="28"/>
        </w:rPr>
        <w:object w:dxaOrig="3900" w:dyaOrig="680">
          <v:shape id="_x0000_i1031" type="#_x0000_t75" style="width:195pt;height:33.75pt" o:ole="">
            <v:imagedata r:id="rId18" o:title=""/>
          </v:shape>
          <o:OLEObject Type="Embed" ProgID="Equation.DSMT4" ShapeID="_x0000_i1031" DrawAspect="Content" ObjectID="_1638887044" r:id="rId19"/>
        </w:object>
      </w:r>
    </w:p>
    <w:p w:rsidR="00B64AB3" w:rsidRPr="00746BA1" w:rsidRDefault="00B64AB3" w:rsidP="00B64AB3">
      <w:pPr>
        <w:rPr>
          <w:sz w:val="28"/>
          <w:szCs w:val="28"/>
        </w:rPr>
      </w:pPr>
      <w:r w:rsidRPr="00746BA1">
        <w:rPr>
          <w:sz w:val="28"/>
          <w:szCs w:val="28"/>
        </w:rPr>
        <w:t>Преобразуем выражение, при помощи формулы Грина</w:t>
      </w:r>
      <w:r w:rsidRPr="00746BA1">
        <w:rPr>
          <w:position w:val="-36"/>
          <w:sz w:val="28"/>
          <w:szCs w:val="28"/>
        </w:rPr>
        <w:object w:dxaOrig="5899" w:dyaOrig="800">
          <v:shape id="_x0000_i1032" type="#_x0000_t75" style="width:294.75pt;height:39.75pt" o:ole="">
            <v:imagedata r:id="rId20" o:title=""/>
          </v:shape>
          <o:OLEObject Type="Embed" ProgID="Equation.DSMT4" ShapeID="_x0000_i1032" DrawAspect="Content" ObjectID="_1638887045" r:id="rId21"/>
        </w:object>
      </w:r>
      <w:r w:rsidRPr="00746BA1">
        <w:rPr>
          <w:sz w:val="28"/>
          <w:szCs w:val="28"/>
        </w:rPr>
        <w:t xml:space="preserve">, где </w:t>
      </w:r>
      <w:r w:rsidRPr="00746BA1">
        <w:rPr>
          <w:position w:val="-16"/>
          <w:sz w:val="28"/>
          <w:szCs w:val="28"/>
        </w:rPr>
        <w:object w:dxaOrig="1860" w:dyaOrig="460">
          <v:shape id="_x0000_i1033" type="#_x0000_t75" style="width:93pt;height:23.25pt" o:ole="">
            <v:imagedata r:id="rId12" o:title=""/>
          </v:shape>
          <o:OLEObject Type="Embed" ProgID="Equation.DSMT4" ShapeID="_x0000_i1033" DrawAspect="Content" ObjectID="_1638887046" r:id="rId22"/>
        </w:object>
      </w:r>
      <w:r w:rsidRPr="00746BA1">
        <w:rPr>
          <w:sz w:val="28"/>
          <w:szCs w:val="28"/>
        </w:rPr>
        <w:t xml:space="preserve">. Интегралы по границам </w:t>
      </w:r>
      <w:r w:rsidRPr="00746BA1">
        <w:rPr>
          <w:sz w:val="28"/>
          <w:szCs w:val="28"/>
          <w:lang w:val="en-US"/>
        </w:rPr>
        <w:t>S</w:t>
      </w:r>
      <w:r w:rsidRPr="00746BA1">
        <w:rPr>
          <w:sz w:val="28"/>
          <w:szCs w:val="28"/>
          <w:vertAlign w:val="subscript"/>
        </w:rPr>
        <w:t>3</w:t>
      </w:r>
      <w:r w:rsidRPr="00746BA1">
        <w:rPr>
          <w:sz w:val="28"/>
          <w:szCs w:val="28"/>
        </w:rPr>
        <w:t xml:space="preserve"> и </w:t>
      </w:r>
      <w:r w:rsidRPr="00746BA1">
        <w:rPr>
          <w:sz w:val="28"/>
          <w:szCs w:val="28"/>
          <w:lang w:val="en-US"/>
        </w:rPr>
        <w:t>S</w:t>
      </w:r>
      <w:r w:rsidRPr="00746BA1">
        <w:rPr>
          <w:sz w:val="28"/>
          <w:szCs w:val="28"/>
          <w:vertAlign w:val="subscript"/>
        </w:rPr>
        <w:t>2</w:t>
      </w:r>
      <w:r w:rsidRPr="00746BA1">
        <w:rPr>
          <w:sz w:val="28"/>
          <w:szCs w:val="28"/>
        </w:rPr>
        <w:t xml:space="preserve"> можно преобразовать, воспользовавшись краевыми условиями: </w:t>
      </w:r>
      <w:r w:rsidRPr="00746BA1">
        <w:rPr>
          <w:position w:val="-40"/>
          <w:sz w:val="28"/>
          <w:szCs w:val="28"/>
        </w:rPr>
        <w:object w:dxaOrig="8900" w:dyaOrig="840">
          <v:shape id="_x0000_i1034" type="#_x0000_t75" style="width:444.75pt;height:42pt" o:ole="">
            <v:imagedata r:id="rId23" o:title=""/>
          </v:shape>
          <o:OLEObject Type="Embed" ProgID="Equation.DSMT4" ShapeID="_x0000_i1034" DrawAspect="Content" ObjectID="_1638887047" r:id="rId24"/>
        </w:object>
      </w:r>
    </w:p>
    <w:p w:rsidR="00B64AB3" w:rsidRPr="00746BA1" w:rsidRDefault="00B64AB3" w:rsidP="00B64AB3">
      <w:pPr>
        <w:rPr>
          <w:sz w:val="28"/>
          <w:szCs w:val="28"/>
        </w:rPr>
      </w:pPr>
      <w:r w:rsidRPr="00746BA1">
        <w:rPr>
          <w:sz w:val="28"/>
          <w:szCs w:val="28"/>
        </w:rPr>
        <w:lastRenderedPageBreak/>
        <w:t xml:space="preserve">Поскольку на границе </w:t>
      </w:r>
      <w:r w:rsidRPr="00746BA1">
        <w:rPr>
          <w:sz w:val="28"/>
          <w:szCs w:val="28"/>
          <w:lang w:val="en-US"/>
        </w:rPr>
        <w:t>S</w:t>
      </w:r>
      <w:r w:rsidRPr="00746BA1">
        <w:rPr>
          <w:sz w:val="28"/>
          <w:szCs w:val="28"/>
          <w:vertAlign w:val="subscript"/>
        </w:rPr>
        <w:t>1</w:t>
      </w:r>
      <w:r w:rsidRPr="00746BA1">
        <w:rPr>
          <w:sz w:val="28"/>
          <w:szCs w:val="28"/>
        </w:rPr>
        <w:t xml:space="preserve"> краевыми условиями не определяется значение</w:t>
      </w:r>
      <w:r w:rsidRPr="00746BA1">
        <w:rPr>
          <w:position w:val="-28"/>
          <w:sz w:val="28"/>
          <w:szCs w:val="28"/>
        </w:rPr>
        <w:object w:dxaOrig="600" w:dyaOrig="720">
          <v:shape id="_x0000_i1035" type="#_x0000_t75" style="width:30pt;height:36pt" o:ole="">
            <v:imagedata r:id="rId25" o:title=""/>
          </v:shape>
          <o:OLEObject Type="Embed" ProgID="Equation.DSMT4" ShapeID="_x0000_i1035" DrawAspect="Content" ObjectID="_1638887048" r:id="rId26"/>
        </w:object>
      </w:r>
      <w:r w:rsidRPr="00746BA1">
        <w:rPr>
          <w:sz w:val="28"/>
          <w:szCs w:val="28"/>
        </w:rPr>
        <w:t xml:space="preserve">, слагаемое </w:t>
      </w:r>
      <w:r w:rsidRPr="00746BA1">
        <w:rPr>
          <w:position w:val="-40"/>
          <w:sz w:val="28"/>
          <w:szCs w:val="28"/>
        </w:rPr>
        <w:object w:dxaOrig="1219" w:dyaOrig="840">
          <v:shape id="_x0000_i1036" type="#_x0000_t75" style="width:60.75pt;height:42pt" o:ole="">
            <v:imagedata r:id="rId27" o:title=""/>
          </v:shape>
          <o:OLEObject Type="Embed" ProgID="Equation.DSMT4" ShapeID="_x0000_i1036" DrawAspect="Content" ObjectID="_1638887049" r:id="rId28"/>
        </w:object>
      </w:r>
      <w:r w:rsidRPr="00746BA1">
        <w:rPr>
          <w:sz w:val="28"/>
          <w:szCs w:val="28"/>
        </w:rPr>
        <w:t xml:space="preserve"> следует исключить из уравнения, потребовав, чтобы пространство пробных функций содержало только функции, которые бы принимали бы нулевые значения на границе </w:t>
      </w:r>
      <w:r w:rsidRPr="00746BA1">
        <w:rPr>
          <w:sz w:val="28"/>
          <w:szCs w:val="28"/>
          <w:lang w:val="en-US"/>
        </w:rPr>
        <w:t>S</w:t>
      </w:r>
      <w:r w:rsidRPr="00746BA1">
        <w:rPr>
          <w:sz w:val="28"/>
          <w:szCs w:val="28"/>
          <w:vertAlign w:val="subscript"/>
        </w:rPr>
        <w:t>1</w:t>
      </w:r>
      <w:r w:rsidRPr="00746BA1">
        <w:rPr>
          <w:sz w:val="28"/>
          <w:szCs w:val="28"/>
        </w:rPr>
        <w:t xml:space="preserve"> .Поэтому в качестве пространства пробных функций возьмем</w:t>
      </w:r>
      <w:r w:rsidRPr="00746BA1">
        <w:rPr>
          <w:rFonts w:ascii="Arial" w:hAnsi="Arial"/>
          <w:position w:val="-12"/>
          <w:sz w:val="28"/>
          <w:szCs w:val="28"/>
        </w:rPr>
        <w:object w:dxaOrig="340" w:dyaOrig="380">
          <v:shape id="_x0000_i1037" type="#_x0000_t75" style="width:17.25pt;height:18.75pt" o:ole="" fillcolor="window">
            <v:imagedata r:id="rId29" o:title=""/>
          </v:shape>
          <o:OLEObject Type="Embed" ProgID="Equation.DSMT4" ShapeID="_x0000_i1037" DrawAspect="Content" ObjectID="_1638887050" r:id="rId30"/>
        </w:object>
      </w:r>
    </w:p>
    <w:p w:rsidR="00B64AB3" w:rsidRPr="00746BA1" w:rsidRDefault="00B64AB3" w:rsidP="00B64AB3">
      <w:pPr>
        <w:ind w:firstLine="170"/>
        <w:jc w:val="both"/>
        <w:rPr>
          <w:sz w:val="28"/>
          <w:szCs w:val="28"/>
        </w:rPr>
      </w:pPr>
      <w:r w:rsidRPr="00746BA1">
        <w:rPr>
          <w:sz w:val="28"/>
          <w:szCs w:val="28"/>
        </w:rPr>
        <w:t xml:space="preserve">Представим в виде линейной комбинации базисных функций  функции </w:t>
      </w:r>
      <w:r w:rsidRPr="00746BA1">
        <w:rPr>
          <w:position w:val="-12"/>
          <w:sz w:val="28"/>
          <w:szCs w:val="28"/>
        </w:rPr>
        <w:object w:dxaOrig="279" w:dyaOrig="380">
          <v:shape id="_x0000_i1038" type="#_x0000_t75" style="width:14.25pt;height:18.75pt" o:ole="" fillcolor="window">
            <v:imagedata r:id="rId31" o:title=""/>
          </v:shape>
          <o:OLEObject Type="Embed" ProgID="Equation.DSMT4" ShapeID="_x0000_i1038" DrawAspect="Content" ObjectID="_1638887051" r:id="rId32"/>
        </w:object>
      </w:r>
      <w:r w:rsidRPr="00746BA1">
        <w:rPr>
          <w:sz w:val="28"/>
          <w:szCs w:val="28"/>
        </w:rPr>
        <w:t xml:space="preserve"> и </w:t>
      </w:r>
      <w:r w:rsidRPr="00746BA1">
        <w:rPr>
          <w:position w:val="-6"/>
          <w:sz w:val="28"/>
          <w:szCs w:val="28"/>
        </w:rPr>
        <w:object w:dxaOrig="260" w:dyaOrig="320">
          <v:shape id="_x0000_i1039" type="#_x0000_t75" style="width:12.75pt;height:15.75pt" o:ole="" fillcolor="window">
            <v:imagedata r:id="rId33" o:title=""/>
          </v:shape>
          <o:OLEObject Type="Embed" ProgID="Equation.DSMT4" ShapeID="_x0000_i1039" DrawAspect="Content" ObjectID="_1638887052" r:id="rId34"/>
        </w:object>
      </w:r>
      <w:r w:rsidRPr="00746BA1">
        <w:rPr>
          <w:sz w:val="28"/>
          <w:szCs w:val="28"/>
        </w:rPr>
        <w:t xml:space="preserve">         </w:t>
      </w:r>
      <w:r w:rsidRPr="00746BA1">
        <w:rPr>
          <w:position w:val="-32"/>
          <w:sz w:val="28"/>
          <w:szCs w:val="28"/>
        </w:rPr>
        <w:object w:dxaOrig="2760" w:dyaOrig="720">
          <v:shape id="_x0000_i1040" type="#_x0000_t75" style="width:2in;height:37.5pt" o:ole="" fillcolor="window">
            <v:imagedata r:id="rId35" o:title=""/>
          </v:shape>
          <o:OLEObject Type="Embed" ProgID="Equation.DSMT4" ShapeID="_x0000_i1040" DrawAspect="Content" ObjectID="_1638887053" r:id="rId36"/>
        </w:object>
      </w:r>
      <w:r w:rsidRPr="00746BA1">
        <w:rPr>
          <w:sz w:val="28"/>
          <w:szCs w:val="28"/>
        </w:rPr>
        <w:t>. Подставив в уравнение, получим строку СЛАУ для qj</w:t>
      </w:r>
    </w:p>
    <w:p w:rsidR="00B64AB3" w:rsidRPr="00746BA1" w:rsidRDefault="00B64AB3" w:rsidP="00B64AB3">
      <w:pPr>
        <w:rPr>
          <w:sz w:val="28"/>
          <w:szCs w:val="28"/>
        </w:rPr>
      </w:pPr>
      <w:r w:rsidRPr="00746BA1">
        <w:rPr>
          <w:position w:val="-36"/>
          <w:sz w:val="28"/>
          <w:szCs w:val="28"/>
        </w:rPr>
        <w:object w:dxaOrig="9100" w:dyaOrig="840">
          <v:shape id="_x0000_i1041" type="#_x0000_t75" style="width:455.25pt;height:42pt" o:ole="" fillcolor="window">
            <v:imagedata r:id="rId37" o:title=""/>
          </v:shape>
          <o:OLEObject Type="Embed" ProgID="Equation.DSMT4" ShapeID="_x0000_i1041" DrawAspect="Content" ObjectID="_1638887054" r:id="rId38"/>
        </w:object>
      </w:r>
      <w:r w:rsidRPr="00746BA1">
        <w:rPr>
          <w:sz w:val="28"/>
          <w:szCs w:val="28"/>
        </w:rPr>
        <w:t>.</w:t>
      </w:r>
    </w:p>
    <w:p w:rsidR="00B64AB3" w:rsidRPr="00746BA1" w:rsidRDefault="00B64AB3" w:rsidP="00B64AB3">
      <w:pPr>
        <w:rPr>
          <w:b/>
          <w:sz w:val="28"/>
          <w:szCs w:val="28"/>
        </w:rPr>
      </w:pPr>
    </w:p>
    <w:p w:rsidR="00B64AB3" w:rsidRPr="00746BA1" w:rsidRDefault="00B64AB3" w:rsidP="00B64AB3">
      <w:pPr>
        <w:rPr>
          <w:b/>
          <w:sz w:val="28"/>
          <w:szCs w:val="28"/>
        </w:rPr>
      </w:pPr>
      <w:r w:rsidRPr="00746BA1">
        <w:rPr>
          <w:b/>
          <w:sz w:val="28"/>
          <w:szCs w:val="28"/>
        </w:rPr>
        <w:t>3)</w:t>
      </w:r>
      <w:r w:rsidR="00805514" w:rsidRPr="00746BA1">
        <w:rPr>
          <w:b/>
          <w:sz w:val="28"/>
          <w:szCs w:val="28"/>
        </w:rPr>
        <w:t>Базисные функции</w:t>
      </w:r>
    </w:p>
    <w:p w:rsidR="00805514" w:rsidRPr="00746BA1" w:rsidRDefault="00805514" w:rsidP="00805514">
      <w:pPr>
        <w:spacing w:line="312" w:lineRule="auto"/>
        <w:ind w:firstLine="720"/>
        <w:jc w:val="both"/>
        <w:rPr>
          <w:sz w:val="28"/>
          <w:szCs w:val="28"/>
        </w:rPr>
      </w:pPr>
      <w:r w:rsidRPr="00746BA1">
        <w:rPr>
          <w:snapToGrid w:val="0"/>
          <w:sz w:val="28"/>
          <w:szCs w:val="28"/>
          <w:lang w:eastAsia="ru-RU"/>
        </w:rPr>
        <w:t xml:space="preserve">Биквадратичные базисные функции строятся в виде произведений одномерных квадратичных базисных функций координат </w:t>
      </w:r>
      <w:r w:rsidRPr="00746BA1">
        <w:rPr>
          <w:i/>
          <w:snapToGrid w:val="0"/>
          <w:sz w:val="28"/>
          <w:szCs w:val="28"/>
          <w:lang w:eastAsia="ru-RU"/>
        </w:rPr>
        <w:t>x</w:t>
      </w:r>
      <w:r w:rsidRPr="00746BA1">
        <w:rPr>
          <w:snapToGrid w:val="0"/>
          <w:sz w:val="28"/>
          <w:szCs w:val="28"/>
          <w:lang w:eastAsia="ru-RU"/>
        </w:rPr>
        <w:t xml:space="preserve"> и </w:t>
      </w:r>
      <w:r w:rsidRPr="00746BA1">
        <w:rPr>
          <w:i/>
          <w:snapToGrid w:val="0"/>
          <w:sz w:val="28"/>
          <w:szCs w:val="28"/>
          <w:lang w:eastAsia="ru-RU"/>
        </w:rPr>
        <w:t>y</w:t>
      </w:r>
      <w:r w:rsidRPr="00746BA1">
        <w:rPr>
          <w:snapToGrid w:val="0"/>
          <w:sz w:val="28"/>
          <w:szCs w:val="28"/>
          <w:lang w:eastAsia="ru-RU"/>
        </w:rPr>
        <w:t xml:space="preserve">. Так если </w:t>
      </w:r>
      <w:r w:rsidRPr="00746BA1">
        <w:rPr>
          <w:i/>
          <w:snapToGrid w:val="0"/>
          <w:sz w:val="28"/>
          <w:szCs w:val="28"/>
          <w:lang w:eastAsia="ru-RU"/>
        </w:rPr>
        <w:t>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1</w:t>
      </w:r>
      <w:r w:rsidRPr="00746BA1">
        <w:rPr>
          <w:i/>
          <w:snapToGrid w:val="0"/>
          <w:sz w:val="28"/>
          <w:szCs w:val="28"/>
          <w:lang w:eastAsia="ru-RU"/>
        </w:rPr>
        <w:t>(x)</w:t>
      </w:r>
      <w:r w:rsidRPr="00746BA1">
        <w:rPr>
          <w:snapToGrid w:val="0"/>
          <w:sz w:val="28"/>
          <w:szCs w:val="28"/>
          <w:lang w:eastAsia="ru-RU"/>
        </w:rPr>
        <w:t xml:space="preserve"> – квадратичная функция, равная единице при </w:t>
      </w:r>
      <w:r w:rsidRPr="00746BA1">
        <w:rPr>
          <w:i/>
          <w:snapToGrid w:val="0"/>
          <w:sz w:val="28"/>
          <w:szCs w:val="28"/>
          <w:lang w:eastAsia="ru-RU"/>
        </w:rPr>
        <w:t>x=x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2i-1</w:t>
      </w:r>
      <w:r w:rsidRPr="00746BA1">
        <w:rPr>
          <w:snapToGrid w:val="0"/>
          <w:sz w:val="28"/>
          <w:szCs w:val="28"/>
          <w:lang w:eastAsia="ru-RU"/>
        </w:rPr>
        <w:t xml:space="preserve"> и нулю при </w:t>
      </w:r>
      <w:r w:rsidRPr="00746BA1">
        <w:rPr>
          <w:i/>
          <w:snapToGrid w:val="0"/>
          <w:sz w:val="28"/>
          <w:szCs w:val="28"/>
          <w:lang w:eastAsia="ru-RU"/>
        </w:rPr>
        <w:t>x=x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2i+1</w:t>
      </w:r>
      <w:r w:rsidRPr="00746BA1">
        <w:rPr>
          <w:snapToGrid w:val="0"/>
          <w:sz w:val="28"/>
          <w:szCs w:val="28"/>
          <w:lang w:eastAsia="ru-RU"/>
        </w:rPr>
        <w:t xml:space="preserve">, </w:t>
      </w:r>
      <w:r w:rsidRPr="00746BA1">
        <w:rPr>
          <w:i/>
          <w:snapToGrid w:val="0"/>
          <w:sz w:val="28"/>
          <w:szCs w:val="28"/>
          <w:lang w:eastAsia="ru-RU"/>
        </w:rPr>
        <w:t>x=x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</w:t>
      </w:r>
      <w:r w:rsidRPr="00746BA1">
        <w:rPr>
          <w:snapToGrid w:val="0"/>
          <w:sz w:val="28"/>
          <w:szCs w:val="28"/>
          <w:lang w:eastAsia="ru-RU"/>
        </w:rPr>
        <w:t xml:space="preserve"> и </w:t>
      </w:r>
      <w:r w:rsidRPr="00746BA1">
        <w:rPr>
          <w:i/>
          <w:snapToGrid w:val="0"/>
          <w:sz w:val="28"/>
          <w:szCs w:val="28"/>
          <w:lang w:eastAsia="ru-RU"/>
        </w:rPr>
        <w:t>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</w:t>
      </w:r>
      <w:r w:rsidRPr="00746BA1">
        <w:rPr>
          <w:i/>
          <w:snapToGrid w:val="0"/>
          <w:sz w:val="28"/>
          <w:szCs w:val="28"/>
          <w:lang w:eastAsia="ru-RU"/>
        </w:rPr>
        <w:t>(x)</w:t>
      </w:r>
      <w:r w:rsidRPr="00746BA1">
        <w:rPr>
          <w:snapToGrid w:val="0"/>
          <w:sz w:val="28"/>
          <w:szCs w:val="28"/>
          <w:lang w:eastAsia="ru-RU"/>
        </w:rPr>
        <w:t xml:space="preserve"> – квадратичная функция, равная единице при </w:t>
      </w:r>
      <w:r w:rsidRPr="00746BA1">
        <w:rPr>
          <w:i/>
          <w:snapToGrid w:val="0"/>
          <w:sz w:val="28"/>
          <w:szCs w:val="28"/>
          <w:lang w:eastAsia="ru-RU"/>
        </w:rPr>
        <w:t>x=x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</w:t>
      </w:r>
      <w:r w:rsidRPr="00746BA1">
        <w:rPr>
          <w:snapToGrid w:val="0"/>
          <w:sz w:val="28"/>
          <w:szCs w:val="28"/>
          <w:lang w:eastAsia="ru-RU"/>
        </w:rPr>
        <w:t xml:space="preserve"> и нулю при </w:t>
      </w:r>
      <w:r w:rsidRPr="00746BA1">
        <w:rPr>
          <w:i/>
          <w:snapToGrid w:val="0"/>
          <w:sz w:val="28"/>
          <w:szCs w:val="28"/>
          <w:lang w:eastAsia="ru-RU"/>
        </w:rPr>
        <w:t>x=x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2i-1</w:t>
      </w:r>
      <w:r w:rsidRPr="00746BA1">
        <w:rPr>
          <w:snapToGrid w:val="0"/>
          <w:sz w:val="28"/>
          <w:szCs w:val="28"/>
          <w:lang w:eastAsia="ru-RU"/>
        </w:rPr>
        <w:t xml:space="preserve">, и </w:t>
      </w:r>
      <w:r w:rsidRPr="00746BA1">
        <w:rPr>
          <w:i/>
          <w:snapToGrid w:val="0"/>
          <w:sz w:val="28"/>
          <w:szCs w:val="28"/>
          <w:lang w:eastAsia="ru-RU"/>
        </w:rPr>
        <w:t>x=x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2i+1</w:t>
      </w:r>
      <w:r w:rsidRPr="00746BA1">
        <w:rPr>
          <w:snapToGrid w:val="0"/>
          <w:sz w:val="28"/>
          <w:szCs w:val="28"/>
          <w:lang w:eastAsia="ru-RU"/>
        </w:rPr>
        <w:t xml:space="preserve">, </w:t>
      </w:r>
      <w:r w:rsidRPr="00746BA1">
        <w:rPr>
          <w:i/>
          <w:snapToGrid w:val="0"/>
          <w:sz w:val="28"/>
          <w:szCs w:val="28"/>
          <w:lang w:eastAsia="ru-RU"/>
        </w:rPr>
        <w:t>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3</w:t>
      </w:r>
      <w:r w:rsidRPr="00746BA1">
        <w:rPr>
          <w:i/>
          <w:snapToGrid w:val="0"/>
          <w:sz w:val="28"/>
          <w:szCs w:val="28"/>
          <w:lang w:eastAsia="ru-RU"/>
        </w:rPr>
        <w:t>(x)</w:t>
      </w:r>
      <w:r w:rsidRPr="00746BA1">
        <w:rPr>
          <w:snapToGrid w:val="0"/>
          <w:sz w:val="28"/>
          <w:szCs w:val="28"/>
          <w:lang w:eastAsia="ru-RU"/>
        </w:rPr>
        <w:t xml:space="preserve"> – квадратичная функция, равная единице при x=x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2i+1</w:t>
      </w:r>
      <w:r w:rsidRPr="00746BA1">
        <w:rPr>
          <w:snapToGrid w:val="0"/>
          <w:sz w:val="28"/>
          <w:szCs w:val="28"/>
          <w:lang w:eastAsia="ru-RU"/>
        </w:rPr>
        <w:t xml:space="preserve"> и нулю при </w:t>
      </w:r>
      <w:r w:rsidRPr="00746BA1">
        <w:rPr>
          <w:i/>
          <w:snapToGrid w:val="0"/>
          <w:sz w:val="28"/>
          <w:szCs w:val="28"/>
          <w:lang w:eastAsia="ru-RU"/>
        </w:rPr>
        <w:t>x=x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</w:t>
      </w:r>
      <w:r w:rsidRPr="00746BA1">
        <w:rPr>
          <w:snapToGrid w:val="0"/>
          <w:sz w:val="28"/>
          <w:szCs w:val="28"/>
          <w:lang w:eastAsia="ru-RU"/>
        </w:rPr>
        <w:t xml:space="preserve">, </w:t>
      </w:r>
      <w:r w:rsidRPr="00746BA1">
        <w:rPr>
          <w:i/>
          <w:snapToGrid w:val="0"/>
          <w:sz w:val="28"/>
          <w:szCs w:val="28"/>
          <w:lang w:eastAsia="ru-RU"/>
        </w:rPr>
        <w:t>x=x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2i-1</w:t>
      </w:r>
      <w:r w:rsidRPr="00746BA1">
        <w:rPr>
          <w:snapToGrid w:val="0"/>
          <w:sz w:val="28"/>
          <w:szCs w:val="28"/>
          <w:lang w:eastAsia="ru-RU"/>
        </w:rPr>
        <w:t xml:space="preserve">, а </w:t>
      </w:r>
      <w:r w:rsidRPr="00746BA1">
        <w:rPr>
          <w:i/>
          <w:snapToGrid w:val="0"/>
          <w:sz w:val="28"/>
          <w:szCs w:val="28"/>
          <w:lang w:eastAsia="ru-RU"/>
        </w:rPr>
        <w:t>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1</w:t>
      </w:r>
      <w:r w:rsidRPr="00746BA1">
        <w:rPr>
          <w:i/>
          <w:snapToGrid w:val="0"/>
          <w:sz w:val="28"/>
          <w:szCs w:val="28"/>
          <w:lang w:eastAsia="ru-RU"/>
        </w:rPr>
        <w:t>(y)</w:t>
      </w:r>
      <w:r w:rsidRPr="00746BA1">
        <w:rPr>
          <w:snapToGrid w:val="0"/>
          <w:sz w:val="28"/>
          <w:szCs w:val="28"/>
          <w:lang w:eastAsia="ru-RU"/>
        </w:rPr>
        <w:t xml:space="preserve"> – квадратичная функция, равная единице при </w:t>
      </w:r>
      <w:r w:rsidRPr="00746BA1">
        <w:rPr>
          <w:i/>
          <w:snapToGrid w:val="0"/>
          <w:sz w:val="28"/>
          <w:szCs w:val="28"/>
          <w:lang w:eastAsia="ru-RU"/>
        </w:rPr>
        <w:t>y=y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2i-1</w:t>
      </w:r>
      <w:r w:rsidRPr="00746BA1">
        <w:rPr>
          <w:snapToGrid w:val="0"/>
          <w:sz w:val="28"/>
          <w:szCs w:val="28"/>
          <w:lang w:eastAsia="ru-RU"/>
        </w:rPr>
        <w:t xml:space="preserve"> и нулю при </w:t>
      </w:r>
      <w:r w:rsidRPr="00746BA1">
        <w:rPr>
          <w:i/>
          <w:snapToGrid w:val="0"/>
          <w:sz w:val="28"/>
          <w:szCs w:val="28"/>
          <w:lang w:eastAsia="ru-RU"/>
        </w:rPr>
        <w:t>y=y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2i+1</w:t>
      </w:r>
      <w:r w:rsidRPr="00746BA1">
        <w:rPr>
          <w:snapToGrid w:val="0"/>
          <w:sz w:val="28"/>
          <w:szCs w:val="28"/>
          <w:lang w:eastAsia="ru-RU"/>
        </w:rPr>
        <w:t xml:space="preserve">, </w:t>
      </w:r>
      <w:r w:rsidRPr="00746BA1">
        <w:rPr>
          <w:i/>
          <w:snapToGrid w:val="0"/>
          <w:sz w:val="28"/>
          <w:szCs w:val="28"/>
          <w:lang w:eastAsia="ru-RU"/>
        </w:rPr>
        <w:t>y=y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</w:t>
      </w:r>
      <w:r w:rsidRPr="00746BA1">
        <w:rPr>
          <w:snapToGrid w:val="0"/>
          <w:sz w:val="28"/>
          <w:szCs w:val="28"/>
          <w:lang w:eastAsia="ru-RU"/>
        </w:rPr>
        <w:t xml:space="preserve"> и </w:t>
      </w:r>
      <w:r w:rsidRPr="00746BA1">
        <w:rPr>
          <w:i/>
          <w:snapToGrid w:val="0"/>
          <w:sz w:val="28"/>
          <w:szCs w:val="28"/>
          <w:lang w:eastAsia="ru-RU"/>
        </w:rPr>
        <w:t>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</w:t>
      </w:r>
      <w:r w:rsidRPr="00746BA1">
        <w:rPr>
          <w:i/>
          <w:snapToGrid w:val="0"/>
          <w:sz w:val="28"/>
          <w:szCs w:val="28"/>
          <w:lang w:eastAsia="ru-RU"/>
        </w:rPr>
        <w:t>(y)</w:t>
      </w:r>
      <w:r w:rsidRPr="00746BA1">
        <w:rPr>
          <w:snapToGrid w:val="0"/>
          <w:sz w:val="28"/>
          <w:szCs w:val="28"/>
          <w:lang w:eastAsia="ru-RU"/>
        </w:rPr>
        <w:t xml:space="preserve"> – квадратичная функция, равная единице при </w:t>
      </w:r>
      <w:r w:rsidRPr="00746BA1">
        <w:rPr>
          <w:i/>
          <w:snapToGrid w:val="0"/>
          <w:sz w:val="28"/>
          <w:szCs w:val="28"/>
          <w:lang w:eastAsia="ru-RU"/>
        </w:rPr>
        <w:t>y=y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</w:t>
      </w:r>
      <w:r w:rsidRPr="00746BA1">
        <w:rPr>
          <w:snapToGrid w:val="0"/>
          <w:sz w:val="28"/>
          <w:szCs w:val="28"/>
          <w:lang w:eastAsia="ru-RU"/>
        </w:rPr>
        <w:t xml:space="preserve"> и нулю при </w:t>
      </w:r>
      <w:r w:rsidRPr="00746BA1">
        <w:rPr>
          <w:i/>
          <w:snapToGrid w:val="0"/>
          <w:sz w:val="28"/>
          <w:szCs w:val="28"/>
          <w:lang w:eastAsia="ru-RU"/>
        </w:rPr>
        <w:t>y=y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2i-1</w:t>
      </w:r>
      <w:r w:rsidRPr="00746BA1">
        <w:rPr>
          <w:snapToGrid w:val="0"/>
          <w:sz w:val="28"/>
          <w:szCs w:val="28"/>
          <w:lang w:eastAsia="ru-RU"/>
        </w:rPr>
        <w:t xml:space="preserve">, и </w:t>
      </w:r>
      <w:r w:rsidRPr="00746BA1">
        <w:rPr>
          <w:i/>
          <w:snapToGrid w:val="0"/>
          <w:sz w:val="28"/>
          <w:szCs w:val="28"/>
          <w:lang w:eastAsia="ru-RU"/>
        </w:rPr>
        <w:t>y=y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2i+1</w:t>
      </w:r>
      <w:r w:rsidRPr="00746BA1">
        <w:rPr>
          <w:snapToGrid w:val="0"/>
          <w:sz w:val="28"/>
          <w:szCs w:val="28"/>
          <w:lang w:eastAsia="ru-RU"/>
        </w:rPr>
        <w:t xml:space="preserve">, </w:t>
      </w:r>
      <w:r w:rsidRPr="00746BA1">
        <w:rPr>
          <w:i/>
          <w:snapToGrid w:val="0"/>
          <w:sz w:val="28"/>
          <w:szCs w:val="28"/>
          <w:lang w:eastAsia="ru-RU"/>
        </w:rPr>
        <w:t>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3</w:t>
      </w:r>
      <w:r w:rsidRPr="00746BA1">
        <w:rPr>
          <w:i/>
          <w:snapToGrid w:val="0"/>
          <w:sz w:val="28"/>
          <w:szCs w:val="28"/>
          <w:lang w:eastAsia="ru-RU"/>
        </w:rPr>
        <w:t>(y)</w:t>
      </w:r>
      <w:r w:rsidRPr="00746BA1">
        <w:rPr>
          <w:snapToGrid w:val="0"/>
          <w:sz w:val="28"/>
          <w:szCs w:val="28"/>
          <w:lang w:eastAsia="ru-RU"/>
        </w:rPr>
        <w:t xml:space="preserve"> – квадратичная функция, равная единице при y=y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2i+1</w:t>
      </w:r>
      <w:r w:rsidRPr="00746BA1">
        <w:rPr>
          <w:snapToGrid w:val="0"/>
          <w:sz w:val="28"/>
          <w:szCs w:val="28"/>
          <w:lang w:eastAsia="ru-RU"/>
        </w:rPr>
        <w:t xml:space="preserve"> и нулю при </w:t>
      </w:r>
      <w:r w:rsidRPr="00746BA1">
        <w:rPr>
          <w:i/>
          <w:snapToGrid w:val="0"/>
          <w:sz w:val="28"/>
          <w:szCs w:val="28"/>
          <w:lang w:eastAsia="ru-RU"/>
        </w:rPr>
        <w:t>y=y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</w:t>
      </w:r>
      <w:r w:rsidRPr="00746BA1">
        <w:rPr>
          <w:snapToGrid w:val="0"/>
          <w:sz w:val="28"/>
          <w:szCs w:val="28"/>
          <w:lang w:eastAsia="ru-RU"/>
        </w:rPr>
        <w:t xml:space="preserve">, </w:t>
      </w:r>
      <w:r w:rsidRPr="00746BA1">
        <w:rPr>
          <w:i/>
          <w:snapToGrid w:val="0"/>
          <w:sz w:val="28"/>
          <w:szCs w:val="28"/>
          <w:lang w:eastAsia="ru-RU"/>
        </w:rPr>
        <w:t>y=y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2i-1</w:t>
      </w:r>
      <w:r w:rsidRPr="00746BA1">
        <w:rPr>
          <w:snapToGrid w:val="0"/>
          <w:sz w:val="28"/>
          <w:szCs w:val="28"/>
          <w:lang w:eastAsia="ru-RU"/>
        </w:rPr>
        <w:t xml:space="preserve">, то можно определить шаблонные базисные </w:t>
      </w:r>
      <w:r w:rsidRPr="00746BA1">
        <w:rPr>
          <w:sz w:val="28"/>
          <w:szCs w:val="28"/>
        </w:rPr>
        <w:t>функции на элементе (0,1):</w:t>
      </w:r>
    </w:p>
    <w:p w:rsidR="00805514" w:rsidRPr="00746BA1" w:rsidRDefault="00746BA1" w:rsidP="00805514">
      <w:pPr>
        <w:spacing w:line="312" w:lineRule="auto"/>
        <w:ind w:firstLine="709"/>
        <w:rPr>
          <w:rFonts w:ascii="Courier New" w:hAnsi="Courier New"/>
          <w:sz w:val="28"/>
          <w:szCs w:val="28"/>
        </w:rPr>
      </w:pPr>
      <w:r w:rsidRPr="00746BA1">
        <w:rPr>
          <w:rFonts w:ascii="Courier New" w:hAnsi="Courier New"/>
          <w:position w:val="-28"/>
          <w:sz w:val="28"/>
          <w:szCs w:val="28"/>
        </w:rPr>
        <w:object w:dxaOrig="2439" w:dyaOrig="680">
          <v:shape id="_x0000_i1101" type="#_x0000_t75" style="width:145.5pt;height:41.25pt" o:ole="" fillcolor="window">
            <v:imagedata r:id="rId39" o:title=""/>
          </v:shape>
          <o:OLEObject Type="Embed" ProgID="Equation.3" ShapeID="_x0000_i1101" DrawAspect="Content" ObjectID="_1638887055" r:id="rId40"/>
        </w:object>
      </w:r>
      <w:r w:rsidR="00805514" w:rsidRPr="00746BA1">
        <w:rPr>
          <w:rFonts w:ascii="Courier New" w:hAnsi="Courier New"/>
          <w:sz w:val="28"/>
          <w:szCs w:val="28"/>
        </w:rPr>
        <w:t>,</w:t>
      </w:r>
      <w:r w:rsidR="00805514" w:rsidRPr="00746BA1">
        <w:rPr>
          <w:rFonts w:ascii="Courier New" w:hAnsi="Courier New"/>
          <w:sz w:val="28"/>
          <w:szCs w:val="28"/>
        </w:rPr>
        <w:tab/>
      </w:r>
      <w:r w:rsidRPr="00746BA1">
        <w:rPr>
          <w:rFonts w:ascii="Courier New" w:hAnsi="Courier New"/>
          <w:position w:val="-28"/>
          <w:sz w:val="28"/>
          <w:szCs w:val="28"/>
        </w:rPr>
        <w:object w:dxaOrig="2400" w:dyaOrig="680">
          <v:shape id="_x0000_i1210" type="#_x0000_t75" style="width:157.5pt;height:45pt" o:ole="" fillcolor="window">
            <v:imagedata r:id="rId41" o:title=""/>
          </v:shape>
          <o:OLEObject Type="Embed" ProgID="Equation.3" ShapeID="_x0000_i1210" DrawAspect="Content" ObjectID="_1638887056" r:id="rId42"/>
        </w:object>
      </w:r>
      <w:r w:rsidR="00805514" w:rsidRPr="00746BA1">
        <w:rPr>
          <w:rFonts w:ascii="Courier New" w:hAnsi="Courier New"/>
          <w:sz w:val="28"/>
          <w:szCs w:val="28"/>
        </w:rPr>
        <w:t>,</w:t>
      </w:r>
    </w:p>
    <w:p w:rsidR="00805514" w:rsidRPr="00746BA1" w:rsidRDefault="002D5749" w:rsidP="00805514">
      <w:pPr>
        <w:spacing w:line="312" w:lineRule="auto"/>
        <w:ind w:firstLine="709"/>
        <w:rPr>
          <w:rFonts w:ascii="Courier New" w:hAnsi="Courier New"/>
          <w:sz w:val="28"/>
          <w:szCs w:val="28"/>
        </w:rPr>
      </w:pPr>
      <w:r w:rsidRPr="00746BA1">
        <w:rPr>
          <w:rFonts w:ascii="Courier New" w:hAnsi="Courier New"/>
          <w:position w:val="-10"/>
          <w:sz w:val="28"/>
          <w:szCs w:val="28"/>
        </w:rPr>
        <w:object w:dxaOrig="2000" w:dyaOrig="340">
          <v:shape id="_x0000_i1087" type="#_x0000_t75" style="width:135.75pt;height:23.25pt" o:ole="" fillcolor="window">
            <v:imagedata r:id="rId43" o:title=""/>
          </v:shape>
          <o:OLEObject Type="Embed" ProgID="Equation.3" ShapeID="_x0000_i1087" DrawAspect="Content" ObjectID="_1638887057" r:id="rId44"/>
        </w:object>
      </w:r>
      <w:r>
        <w:rPr>
          <w:rFonts w:ascii="Courier New" w:hAnsi="Courier New"/>
          <w:sz w:val="28"/>
          <w:szCs w:val="28"/>
        </w:rPr>
        <w:t>,</w:t>
      </w:r>
      <w:r>
        <w:rPr>
          <w:rFonts w:ascii="Courier New" w:hAnsi="Courier New"/>
          <w:sz w:val="28"/>
          <w:szCs w:val="28"/>
        </w:rPr>
        <w:tab/>
      </w:r>
      <w:r w:rsidRPr="00746BA1">
        <w:rPr>
          <w:rFonts w:ascii="Courier New" w:hAnsi="Courier New"/>
          <w:position w:val="-10"/>
          <w:sz w:val="28"/>
          <w:szCs w:val="28"/>
        </w:rPr>
        <w:object w:dxaOrig="1900" w:dyaOrig="340">
          <v:shape id="_x0000_i1088" type="#_x0000_t75" style="width:137.25pt;height:24pt" o:ole="" fillcolor="window">
            <v:imagedata r:id="rId45" o:title=""/>
          </v:shape>
          <o:OLEObject Type="Embed" ProgID="Equation.3" ShapeID="_x0000_i1088" DrawAspect="Content" ObjectID="_1638887058" r:id="rId46"/>
        </w:object>
      </w:r>
      <w:r w:rsidR="00805514" w:rsidRPr="00746BA1">
        <w:rPr>
          <w:rFonts w:ascii="Courier New" w:hAnsi="Courier New"/>
          <w:sz w:val="28"/>
          <w:szCs w:val="28"/>
        </w:rPr>
        <w:t>,</w:t>
      </w:r>
    </w:p>
    <w:p w:rsidR="00805514" w:rsidRPr="00746BA1" w:rsidRDefault="002D5749" w:rsidP="00805514">
      <w:pPr>
        <w:spacing w:line="312" w:lineRule="auto"/>
        <w:ind w:firstLine="720"/>
        <w:jc w:val="both"/>
        <w:rPr>
          <w:sz w:val="28"/>
          <w:szCs w:val="28"/>
        </w:rPr>
      </w:pPr>
      <w:r w:rsidRPr="00746BA1">
        <w:rPr>
          <w:rFonts w:ascii="Courier New" w:hAnsi="Courier New"/>
          <w:position w:val="-28"/>
          <w:sz w:val="28"/>
          <w:szCs w:val="28"/>
        </w:rPr>
        <w:object w:dxaOrig="2020" w:dyaOrig="680">
          <v:shape id="_x0000_i1089" type="#_x0000_t75" style="width:144.75pt;height:48.75pt" o:ole="" fillcolor="window">
            <v:imagedata r:id="rId47" o:title=""/>
          </v:shape>
          <o:OLEObject Type="Embed" ProgID="Equation.3" ShapeID="_x0000_i1089" DrawAspect="Content" ObjectID="_1638887059" r:id="rId48"/>
        </w:object>
      </w:r>
      <w:r w:rsidR="00805514" w:rsidRPr="00746BA1">
        <w:rPr>
          <w:rFonts w:ascii="Courier New" w:hAnsi="Courier New"/>
          <w:sz w:val="28"/>
          <w:szCs w:val="28"/>
        </w:rPr>
        <w:t>,</w:t>
      </w:r>
      <w:r w:rsidR="00805514" w:rsidRPr="00746BA1">
        <w:rPr>
          <w:rFonts w:ascii="Courier New" w:hAnsi="Courier New"/>
          <w:sz w:val="28"/>
          <w:szCs w:val="28"/>
        </w:rPr>
        <w:tab/>
      </w:r>
      <w:r w:rsidRPr="00746BA1">
        <w:rPr>
          <w:rFonts w:ascii="Courier New" w:hAnsi="Courier New"/>
          <w:position w:val="-28"/>
          <w:sz w:val="28"/>
          <w:szCs w:val="28"/>
        </w:rPr>
        <w:object w:dxaOrig="1939" w:dyaOrig="680">
          <v:shape id="_x0000_i1090" type="#_x0000_t75" style="width:135pt;height:48pt" o:ole="" fillcolor="window">
            <v:imagedata r:id="rId49" o:title=""/>
          </v:shape>
          <o:OLEObject Type="Embed" ProgID="Equation.3" ShapeID="_x0000_i1090" DrawAspect="Content" ObjectID="_1638887060" r:id="rId50"/>
        </w:object>
      </w:r>
      <w:r w:rsidR="00805514" w:rsidRPr="00746BA1">
        <w:rPr>
          <w:rFonts w:ascii="Courier New" w:hAnsi="Courier New"/>
          <w:sz w:val="28"/>
          <w:szCs w:val="28"/>
        </w:rPr>
        <w:t>,</w:t>
      </w:r>
    </w:p>
    <w:p w:rsidR="00805514" w:rsidRPr="00746BA1" w:rsidRDefault="00805514" w:rsidP="00805514">
      <w:pPr>
        <w:spacing w:line="312" w:lineRule="auto"/>
        <w:jc w:val="both"/>
        <w:rPr>
          <w:sz w:val="28"/>
          <w:szCs w:val="28"/>
        </w:rPr>
      </w:pPr>
      <w:r w:rsidRPr="00746BA1">
        <w:rPr>
          <w:sz w:val="28"/>
          <w:szCs w:val="28"/>
        </w:rPr>
        <w:lastRenderedPageBreak/>
        <w:t xml:space="preserve">где </w:t>
      </w:r>
      <w:r w:rsidRPr="00746BA1">
        <w:rPr>
          <w:sz w:val="28"/>
          <w:szCs w:val="28"/>
        </w:rPr>
        <w:sym w:font="Symbol" w:char="F078"/>
      </w:r>
      <w:r w:rsidRPr="00746BA1">
        <w:rPr>
          <w:i/>
          <w:sz w:val="28"/>
          <w:szCs w:val="28"/>
        </w:rPr>
        <w:t xml:space="preserve"> = (x – x</w:t>
      </w:r>
      <w:r w:rsidRPr="00746BA1">
        <w:rPr>
          <w:i/>
          <w:sz w:val="28"/>
          <w:szCs w:val="28"/>
          <w:vertAlign w:val="subscript"/>
        </w:rPr>
        <w:t>2i-1</w:t>
      </w:r>
      <w:r w:rsidRPr="00746BA1">
        <w:rPr>
          <w:i/>
          <w:sz w:val="28"/>
          <w:szCs w:val="28"/>
        </w:rPr>
        <w:t>)/h</w:t>
      </w:r>
      <w:r w:rsidRPr="00746BA1">
        <w:rPr>
          <w:i/>
          <w:sz w:val="28"/>
          <w:szCs w:val="28"/>
          <w:vertAlign w:val="subscript"/>
        </w:rPr>
        <w:t>x</w:t>
      </w:r>
      <w:r w:rsidRPr="00746BA1">
        <w:rPr>
          <w:sz w:val="28"/>
          <w:szCs w:val="28"/>
        </w:rPr>
        <w:t xml:space="preserve">, а </w:t>
      </w:r>
      <w:r w:rsidRPr="00746BA1">
        <w:rPr>
          <w:sz w:val="28"/>
          <w:szCs w:val="28"/>
        </w:rPr>
        <w:sym w:font="Symbol" w:char="F07A"/>
      </w:r>
      <w:r w:rsidRPr="00746BA1">
        <w:rPr>
          <w:sz w:val="28"/>
          <w:szCs w:val="28"/>
        </w:rPr>
        <w:t xml:space="preserve"> </w:t>
      </w:r>
      <w:r w:rsidRPr="00746BA1">
        <w:rPr>
          <w:i/>
          <w:sz w:val="28"/>
          <w:szCs w:val="28"/>
        </w:rPr>
        <w:t>= (y – y</w:t>
      </w:r>
      <w:r w:rsidRPr="00746BA1">
        <w:rPr>
          <w:i/>
          <w:sz w:val="28"/>
          <w:szCs w:val="28"/>
          <w:vertAlign w:val="subscript"/>
        </w:rPr>
        <w:t>2j-1</w:t>
      </w:r>
      <w:r w:rsidRPr="00746BA1">
        <w:rPr>
          <w:i/>
          <w:sz w:val="28"/>
          <w:szCs w:val="28"/>
        </w:rPr>
        <w:t>)/h</w:t>
      </w:r>
      <w:r w:rsidRPr="00746BA1">
        <w:rPr>
          <w:i/>
          <w:sz w:val="28"/>
          <w:szCs w:val="28"/>
          <w:vertAlign w:val="subscript"/>
        </w:rPr>
        <w:t>y</w:t>
      </w:r>
      <w:r w:rsidRPr="00746BA1">
        <w:rPr>
          <w:sz w:val="28"/>
          <w:szCs w:val="28"/>
        </w:rPr>
        <w:t>.</w:t>
      </w:r>
    </w:p>
    <w:p w:rsidR="00805514" w:rsidRPr="00746BA1" w:rsidRDefault="00805514" w:rsidP="00805514">
      <w:pPr>
        <w:spacing w:line="312" w:lineRule="auto"/>
        <w:ind w:firstLine="720"/>
        <w:jc w:val="both"/>
        <w:rPr>
          <w:snapToGrid w:val="0"/>
          <w:sz w:val="28"/>
          <w:szCs w:val="28"/>
          <w:lang w:eastAsia="ru-RU"/>
        </w:rPr>
      </w:pPr>
      <w:r w:rsidRPr="00746BA1">
        <w:rPr>
          <w:snapToGrid w:val="0"/>
          <w:sz w:val="28"/>
          <w:szCs w:val="28"/>
          <w:lang w:eastAsia="ru-RU"/>
        </w:rPr>
        <w:t xml:space="preserve">Локальные базисные функции </w:t>
      </w:r>
      <w:r w:rsidRPr="00746BA1">
        <w:rPr>
          <w:position w:val="-10"/>
          <w:sz w:val="28"/>
          <w:szCs w:val="28"/>
        </w:rPr>
        <w:object w:dxaOrig="220" w:dyaOrig="320">
          <v:shape id="_x0000_i1091" type="#_x0000_t75" style="width:11.25pt;height:15.75pt" o:ole="" fillcolor="window">
            <v:imagedata r:id="rId51" o:title=""/>
          </v:shape>
          <o:OLEObject Type="Embed" ProgID="Equation.3" ShapeID="_x0000_i1091" DrawAspect="Content" ObjectID="_1638887061" r:id="rId52"/>
        </w:object>
      </w:r>
      <w:r w:rsidRPr="00746BA1">
        <w:rPr>
          <w:snapToGrid w:val="0"/>
          <w:sz w:val="28"/>
          <w:szCs w:val="28"/>
          <w:vertAlign w:val="subscript"/>
          <w:lang w:eastAsia="ru-RU"/>
        </w:rPr>
        <w:t>v</w:t>
      </w:r>
      <w:r w:rsidRPr="00746BA1">
        <w:rPr>
          <w:snapToGrid w:val="0"/>
          <w:sz w:val="28"/>
          <w:szCs w:val="28"/>
          <w:lang w:eastAsia="ru-RU"/>
        </w:rPr>
        <w:t>(</w:t>
      </w:r>
      <w:r w:rsidRPr="00746BA1">
        <w:rPr>
          <w:i/>
          <w:snapToGrid w:val="0"/>
          <w:sz w:val="28"/>
          <w:szCs w:val="28"/>
          <w:lang w:eastAsia="ru-RU"/>
        </w:rPr>
        <w:t>x</w:t>
      </w:r>
      <w:r w:rsidRPr="00746BA1">
        <w:rPr>
          <w:snapToGrid w:val="0"/>
          <w:sz w:val="28"/>
          <w:szCs w:val="28"/>
          <w:lang w:eastAsia="ru-RU"/>
        </w:rPr>
        <w:t>,</w:t>
      </w:r>
      <w:r w:rsidRPr="00746BA1">
        <w:rPr>
          <w:i/>
          <w:snapToGrid w:val="0"/>
          <w:sz w:val="28"/>
          <w:szCs w:val="28"/>
          <w:lang w:eastAsia="ru-RU"/>
        </w:rPr>
        <w:t>y</w:t>
      </w:r>
      <w:r w:rsidRPr="00746BA1">
        <w:rPr>
          <w:snapToGrid w:val="0"/>
          <w:sz w:val="28"/>
          <w:szCs w:val="28"/>
          <w:lang w:eastAsia="ru-RU"/>
        </w:rPr>
        <w:t xml:space="preserve">) в этом случае на конечном элементе </w:t>
      </w:r>
      <w:r w:rsidRPr="00746BA1">
        <w:rPr>
          <w:snapToGrid w:val="0"/>
          <w:sz w:val="28"/>
          <w:szCs w:val="28"/>
          <w:lang w:eastAsia="ru-RU"/>
        </w:rPr>
        <w:sym w:font="Symbol" w:char="F057"/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ij</w:t>
      </w:r>
      <w:r w:rsidRPr="00746BA1">
        <w:rPr>
          <w:snapToGrid w:val="0"/>
          <w:sz w:val="28"/>
          <w:szCs w:val="28"/>
          <w:lang w:eastAsia="ru-RU"/>
        </w:rPr>
        <w:t>=</w:t>
      </w:r>
      <w:r w:rsidRPr="00746BA1">
        <w:rPr>
          <w:i/>
          <w:snapToGrid w:val="0"/>
          <w:sz w:val="28"/>
          <w:szCs w:val="28"/>
          <w:lang w:eastAsia="ru-RU"/>
        </w:rPr>
        <w:t>(x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2i-1</w:t>
      </w:r>
      <w:r w:rsidRPr="00746BA1">
        <w:rPr>
          <w:i/>
          <w:snapToGrid w:val="0"/>
          <w:sz w:val="28"/>
          <w:szCs w:val="28"/>
          <w:lang w:eastAsia="ru-RU"/>
        </w:rPr>
        <w:t>,x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2i+1</w:t>
      </w:r>
      <w:r w:rsidRPr="00746BA1">
        <w:rPr>
          <w:i/>
          <w:snapToGrid w:val="0"/>
          <w:sz w:val="28"/>
          <w:szCs w:val="28"/>
          <w:lang w:eastAsia="ru-RU"/>
        </w:rPr>
        <w:t>)</w:t>
      </w:r>
      <w:r w:rsidRPr="00746BA1">
        <w:rPr>
          <w:i/>
          <w:snapToGrid w:val="0"/>
          <w:sz w:val="28"/>
          <w:szCs w:val="28"/>
          <w:lang w:eastAsia="ru-RU"/>
        </w:rPr>
        <w:sym w:font="Symbol" w:char="F0B4"/>
      </w:r>
      <w:r w:rsidRPr="00746BA1">
        <w:rPr>
          <w:i/>
          <w:snapToGrid w:val="0"/>
          <w:sz w:val="28"/>
          <w:szCs w:val="28"/>
          <w:lang w:eastAsia="ru-RU"/>
        </w:rPr>
        <w:t>(y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2j-1</w:t>
      </w:r>
      <w:r w:rsidRPr="00746BA1">
        <w:rPr>
          <w:i/>
          <w:snapToGrid w:val="0"/>
          <w:sz w:val="28"/>
          <w:szCs w:val="28"/>
          <w:lang w:eastAsia="ru-RU"/>
        </w:rPr>
        <w:t>,y</w:t>
      </w:r>
      <w:r w:rsidRPr="00746BA1">
        <w:rPr>
          <w:i/>
          <w:snapToGrid w:val="0"/>
          <w:sz w:val="28"/>
          <w:szCs w:val="28"/>
          <w:vertAlign w:val="subscript"/>
          <w:lang w:eastAsia="ru-RU"/>
        </w:rPr>
        <w:t>2j+1</w:t>
      </w:r>
      <w:r w:rsidRPr="00746BA1">
        <w:rPr>
          <w:i/>
          <w:snapToGrid w:val="0"/>
          <w:sz w:val="28"/>
          <w:szCs w:val="28"/>
          <w:lang w:eastAsia="ru-RU"/>
        </w:rPr>
        <w:t>)</w:t>
      </w:r>
      <w:r w:rsidRPr="00746BA1">
        <w:rPr>
          <w:snapToGrid w:val="0"/>
          <w:sz w:val="28"/>
          <w:szCs w:val="28"/>
          <w:lang w:eastAsia="ru-RU"/>
        </w:rPr>
        <w:t xml:space="preserve"> имеют следующий вид: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2551"/>
        <w:gridCol w:w="2835"/>
      </w:tblGrid>
      <w:tr w:rsidR="00805514" w:rsidRPr="00746BA1" w:rsidTr="0056565A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05514" w:rsidRPr="00746BA1" w:rsidRDefault="00805514" w:rsidP="0056565A">
            <w:pPr>
              <w:spacing w:line="312" w:lineRule="auto"/>
              <w:jc w:val="both"/>
              <w:rPr>
                <w:snapToGrid w:val="0"/>
                <w:sz w:val="28"/>
                <w:szCs w:val="28"/>
                <w:lang w:eastAsia="ru-RU"/>
              </w:rPr>
            </w:pPr>
            <w:r w:rsidRPr="00746BA1">
              <w:rPr>
                <w:position w:val="-10"/>
                <w:sz w:val="28"/>
                <w:szCs w:val="28"/>
              </w:rPr>
              <w:object w:dxaOrig="220" w:dyaOrig="320">
                <v:shape id="_x0000_i1092" type="#_x0000_t75" style="width:11.25pt;height:15.75pt" o:ole="" fillcolor="window">
                  <v:imagedata r:id="rId53" o:title=""/>
                </v:shape>
                <o:OLEObject Type="Embed" ProgID="Equation.3" ShapeID="_x0000_i1092" DrawAspect="Content" ObjectID="_1638887062" r:id="rId54"/>
              </w:objec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1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,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)=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1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1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),</w:t>
            </w:r>
          </w:p>
        </w:tc>
        <w:tc>
          <w:tcPr>
            <w:tcW w:w="2551" w:type="dxa"/>
          </w:tcPr>
          <w:p w:rsidR="00805514" w:rsidRPr="00746BA1" w:rsidRDefault="00805514" w:rsidP="0056565A">
            <w:pPr>
              <w:spacing w:line="312" w:lineRule="auto"/>
              <w:jc w:val="both"/>
              <w:rPr>
                <w:snapToGrid w:val="0"/>
                <w:sz w:val="28"/>
                <w:szCs w:val="28"/>
                <w:lang w:eastAsia="ru-RU"/>
              </w:rPr>
            </w:pPr>
            <w:r w:rsidRPr="00746BA1">
              <w:rPr>
                <w:position w:val="-10"/>
                <w:sz w:val="28"/>
                <w:szCs w:val="28"/>
              </w:rPr>
              <w:object w:dxaOrig="220" w:dyaOrig="320">
                <v:shape id="_x0000_i1093" type="#_x0000_t75" style="width:11.25pt;height:15.75pt" o:ole="" fillcolor="window">
                  <v:imagedata r:id="rId53" o:title=""/>
                </v:shape>
                <o:OLEObject Type="Embed" ProgID="Equation.3" ShapeID="_x0000_i1093" DrawAspect="Content" ObjectID="_1638887063" r:id="rId55"/>
              </w:object>
            </w:r>
            <w:r w:rsidRPr="00746BA1">
              <w:rPr>
                <w:sz w:val="28"/>
                <w:szCs w:val="28"/>
                <w:vertAlign w:val="subscript"/>
              </w:rPr>
              <w:t>2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,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)=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2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1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),</w:t>
            </w:r>
          </w:p>
        </w:tc>
        <w:tc>
          <w:tcPr>
            <w:tcW w:w="2835" w:type="dxa"/>
          </w:tcPr>
          <w:p w:rsidR="00805514" w:rsidRPr="00746BA1" w:rsidRDefault="00805514" w:rsidP="0056565A">
            <w:pPr>
              <w:spacing w:line="312" w:lineRule="auto"/>
              <w:jc w:val="both"/>
              <w:rPr>
                <w:snapToGrid w:val="0"/>
                <w:sz w:val="28"/>
                <w:szCs w:val="28"/>
                <w:lang w:eastAsia="ru-RU"/>
              </w:rPr>
            </w:pPr>
            <w:r w:rsidRPr="00746BA1">
              <w:rPr>
                <w:position w:val="-10"/>
                <w:sz w:val="28"/>
                <w:szCs w:val="28"/>
              </w:rPr>
              <w:object w:dxaOrig="220" w:dyaOrig="320">
                <v:shape id="_x0000_i1094" type="#_x0000_t75" style="width:11.25pt;height:15.75pt" o:ole="" fillcolor="window">
                  <v:imagedata r:id="rId53" o:title=""/>
                </v:shape>
                <o:OLEObject Type="Embed" ProgID="Equation.3" ShapeID="_x0000_i1094" DrawAspect="Content" ObjectID="_1638887064" r:id="rId56"/>
              </w:objec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3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,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)=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3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1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),</w:t>
            </w:r>
          </w:p>
        </w:tc>
      </w:tr>
      <w:tr w:rsidR="00805514" w:rsidRPr="00746BA1" w:rsidTr="0056565A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05514" w:rsidRPr="00746BA1" w:rsidRDefault="00805514" w:rsidP="0056565A">
            <w:pPr>
              <w:spacing w:line="312" w:lineRule="auto"/>
              <w:jc w:val="both"/>
              <w:rPr>
                <w:snapToGrid w:val="0"/>
                <w:sz w:val="28"/>
                <w:szCs w:val="28"/>
                <w:lang w:eastAsia="ru-RU"/>
              </w:rPr>
            </w:pPr>
            <w:r w:rsidRPr="00746BA1">
              <w:rPr>
                <w:position w:val="-10"/>
                <w:sz w:val="28"/>
                <w:szCs w:val="28"/>
              </w:rPr>
              <w:object w:dxaOrig="220" w:dyaOrig="320">
                <v:shape id="_x0000_i1095" type="#_x0000_t75" style="width:11.25pt;height:15.75pt" o:ole="" fillcolor="window">
                  <v:imagedata r:id="rId53" o:title=""/>
                </v:shape>
                <o:OLEObject Type="Embed" ProgID="Equation.3" ShapeID="_x0000_i1095" DrawAspect="Content" ObjectID="_1638887065" r:id="rId57"/>
              </w:objec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4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,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)=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1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2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),</w:t>
            </w:r>
          </w:p>
        </w:tc>
        <w:tc>
          <w:tcPr>
            <w:tcW w:w="2551" w:type="dxa"/>
          </w:tcPr>
          <w:p w:rsidR="00805514" w:rsidRPr="00746BA1" w:rsidRDefault="00805514" w:rsidP="0056565A">
            <w:pPr>
              <w:spacing w:line="312" w:lineRule="auto"/>
              <w:jc w:val="both"/>
              <w:rPr>
                <w:snapToGrid w:val="0"/>
                <w:sz w:val="28"/>
                <w:szCs w:val="28"/>
                <w:lang w:eastAsia="ru-RU"/>
              </w:rPr>
            </w:pPr>
            <w:r w:rsidRPr="00746BA1">
              <w:rPr>
                <w:position w:val="-10"/>
                <w:sz w:val="28"/>
                <w:szCs w:val="28"/>
              </w:rPr>
              <w:object w:dxaOrig="220" w:dyaOrig="320">
                <v:shape id="_x0000_i1096" type="#_x0000_t75" style="width:11.25pt;height:15.75pt" o:ole="" fillcolor="window">
                  <v:imagedata r:id="rId53" o:title=""/>
                </v:shape>
                <o:OLEObject Type="Embed" ProgID="Equation.3" ShapeID="_x0000_i1096" DrawAspect="Content" ObjectID="_1638887066" r:id="rId58"/>
              </w:objec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5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,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)=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2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2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),</w:t>
            </w:r>
          </w:p>
        </w:tc>
        <w:tc>
          <w:tcPr>
            <w:tcW w:w="2835" w:type="dxa"/>
          </w:tcPr>
          <w:p w:rsidR="00805514" w:rsidRPr="00746BA1" w:rsidRDefault="00805514" w:rsidP="0056565A">
            <w:pPr>
              <w:spacing w:line="312" w:lineRule="auto"/>
              <w:jc w:val="both"/>
              <w:rPr>
                <w:snapToGrid w:val="0"/>
                <w:sz w:val="28"/>
                <w:szCs w:val="28"/>
                <w:lang w:eastAsia="ru-RU"/>
              </w:rPr>
            </w:pPr>
            <w:r w:rsidRPr="00746BA1">
              <w:rPr>
                <w:position w:val="-10"/>
                <w:sz w:val="28"/>
                <w:szCs w:val="28"/>
              </w:rPr>
              <w:object w:dxaOrig="220" w:dyaOrig="320">
                <v:shape id="_x0000_i1097" type="#_x0000_t75" style="width:11.25pt;height:15.75pt" o:ole="" fillcolor="window">
                  <v:imagedata r:id="rId53" o:title=""/>
                </v:shape>
                <o:OLEObject Type="Embed" ProgID="Equation.3" ShapeID="_x0000_i1097" DrawAspect="Content" ObjectID="_1638887067" r:id="rId59"/>
              </w:objec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6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,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)=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3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2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),</w:t>
            </w:r>
          </w:p>
        </w:tc>
      </w:tr>
      <w:tr w:rsidR="00805514" w:rsidRPr="00746BA1" w:rsidTr="0056565A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05514" w:rsidRPr="00746BA1" w:rsidRDefault="00805514" w:rsidP="0056565A">
            <w:pPr>
              <w:spacing w:line="312" w:lineRule="auto"/>
              <w:jc w:val="both"/>
              <w:rPr>
                <w:snapToGrid w:val="0"/>
                <w:sz w:val="28"/>
                <w:szCs w:val="28"/>
                <w:lang w:eastAsia="ru-RU"/>
              </w:rPr>
            </w:pPr>
            <w:r w:rsidRPr="00746BA1">
              <w:rPr>
                <w:position w:val="-10"/>
                <w:sz w:val="28"/>
                <w:szCs w:val="28"/>
              </w:rPr>
              <w:object w:dxaOrig="220" w:dyaOrig="320">
                <v:shape id="_x0000_i1098" type="#_x0000_t75" style="width:11.25pt;height:15.75pt" o:ole="" fillcolor="window">
                  <v:imagedata r:id="rId53" o:title=""/>
                </v:shape>
                <o:OLEObject Type="Embed" ProgID="Equation.3" ShapeID="_x0000_i1098" DrawAspect="Content" ObjectID="_1638887068" r:id="rId60"/>
              </w:objec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7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,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)=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1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3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),</w:t>
            </w:r>
          </w:p>
        </w:tc>
        <w:tc>
          <w:tcPr>
            <w:tcW w:w="2551" w:type="dxa"/>
          </w:tcPr>
          <w:p w:rsidR="00805514" w:rsidRPr="00746BA1" w:rsidRDefault="00805514" w:rsidP="0056565A">
            <w:pPr>
              <w:spacing w:line="312" w:lineRule="auto"/>
              <w:jc w:val="both"/>
              <w:rPr>
                <w:snapToGrid w:val="0"/>
                <w:sz w:val="28"/>
                <w:szCs w:val="28"/>
                <w:lang w:eastAsia="ru-RU"/>
              </w:rPr>
            </w:pPr>
            <w:r w:rsidRPr="00746BA1">
              <w:rPr>
                <w:position w:val="-10"/>
                <w:sz w:val="28"/>
                <w:szCs w:val="28"/>
              </w:rPr>
              <w:object w:dxaOrig="220" w:dyaOrig="320">
                <v:shape id="_x0000_i1099" type="#_x0000_t75" style="width:11.25pt;height:15.75pt" o:ole="" fillcolor="window">
                  <v:imagedata r:id="rId53" o:title=""/>
                </v:shape>
                <o:OLEObject Type="Embed" ProgID="Equation.3" ShapeID="_x0000_i1099" DrawAspect="Content" ObjectID="_1638887069" r:id="rId61"/>
              </w:objec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8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,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)=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2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3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),</w:t>
            </w:r>
          </w:p>
        </w:tc>
        <w:tc>
          <w:tcPr>
            <w:tcW w:w="2835" w:type="dxa"/>
          </w:tcPr>
          <w:p w:rsidR="00805514" w:rsidRPr="00746BA1" w:rsidRDefault="00805514" w:rsidP="0056565A">
            <w:pPr>
              <w:spacing w:line="312" w:lineRule="auto"/>
              <w:jc w:val="both"/>
              <w:rPr>
                <w:snapToGrid w:val="0"/>
                <w:sz w:val="28"/>
                <w:szCs w:val="28"/>
                <w:lang w:eastAsia="ru-RU"/>
              </w:rPr>
            </w:pPr>
            <w:r w:rsidRPr="00746BA1">
              <w:rPr>
                <w:position w:val="-10"/>
                <w:sz w:val="28"/>
                <w:szCs w:val="28"/>
              </w:rPr>
              <w:object w:dxaOrig="220" w:dyaOrig="320">
                <v:shape id="_x0000_i1100" type="#_x0000_t75" style="width:11.25pt;height:15.75pt" o:ole="" fillcolor="window">
                  <v:imagedata r:id="rId53" o:title=""/>
                </v:shape>
                <o:OLEObject Type="Embed" ProgID="Equation.3" ShapeID="_x0000_i1100" DrawAspect="Content" ObjectID="_1638887070" r:id="rId62"/>
              </w:objec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9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,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)=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3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x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vertAlign w:val="subscript"/>
                <w:lang w:eastAsia="ru-RU"/>
              </w:rPr>
              <w:t>3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(</w:t>
            </w:r>
            <w:r w:rsidRPr="00746BA1">
              <w:rPr>
                <w:i/>
                <w:snapToGrid w:val="0"/>
                <w:sz w:val="28"/>
                <w:szCs w:val="28"/>
                <w:lang w:eastAsia="ru-RU"/>
              </w:rPr>
              <w:t>y</w:t>
            </w:r>
            <w:r w:rsidRPr="00746BA1">
              <w:rPr>
                <w:snapToGrid w:val="0"/>
                <w:sz w:val="28"/>
                <w:szCs w:val="28"/>
                <w:lang w:eastAsia="ru-RU"/>
              </w:rPr>
              <w:t>),</w:t>
            </w:r>
          </w:p>
        </w:tc>
      </w:tr>
    </w:tbl>
    <w:p w:rsidR="00805514" w:rsidRPr="00746BA1" w:rsidRDefault="00805514" w:rsidP="00B64AB3">
      <w:pPr>
        <w:rPr>
          <w:b/>
          <w:sz w:val="28"/>
          <w:szCs w:val="28"/>
        </w:rPr>
      </w:pPr>
    </w:p>
    <w:p w:rsidR="00B64AB3" w:rsidRPr="00746BA1" w:rsidRDefault="00805514" w:rsidP="00B64AB3">
      <w:pPr>
        <w:rPr>
          <w:sz w:val="28"/>
          <w:szCs w:val="28"/>
        </w:rPr>
      </w:pPr>
      <w:r w:rsidRPr="00746BA1">
        <w:rPr>
          <w:sz w:val="28"/>
          <w:szCs w:val="28"/>
        </w:rPr>
        <w:t>Т</w:t>
      </w:r>
      <w:r w:rsidR="00B64AB3" w:rsidRPr="00746BA1">
        <w:rPr>
          <w:sz w:val="28"/>
          <w:szCs w:val="28"/>
        </w:rPr>
        <w:t xml:space="preserve">еперь займемся формированием глобальной матрицы. Будем хранить её в разреженном формате. Первым делом сформируем портрет матрицы, т.е. массивы </w:t>
      </w:r>
      <w:r w:rsidR="00B64AB3" w:rsidRPr="00746BA1">
        <w:rPr>
          <w:sz w:val="28"/>
          <w:szCs w:val="28"/>
          <w:lang w:val="en-US"/>
        </w:rPr>
        <w:t>ig</w:t>
      </w:r>
      <w:r w:rsidR="00B64AB3" w:rsidRPr="00746BA1">
        <w:rPr>
          <w:sz w:val="28"/>
          <w:szCs w:val="28"/>
        </w:rPr>
        <w:t xml:space="preserve"> и </w:t>
      </w:r>
      <w:r w:rsidR="00B64AB3" w:rsidRPr="00746BA1">
        <w:rPr>
          <w:sz w:val="28"/>
          <w:szCs w:val="28"/>
          <w:lang w:val="en-US"/>
        </w:rPr>
        <w:t>jg</w:t>
      </w:r>
      <w:r w:rsidR="00B64AB3" w:rsidRPr="00746BA1">
        <w:rPr>
          <w:sz w:val="28"/>
          <w:szCs w:val="28"/>
        </w:rPr>
        <w:t xml:space="preserve">. Для этого сформируем список смежности узлов друг с другом, с учетом симметричности портрета. Так для </w:t>
      </w:r>
      <w:r w:rsidR="00B64AB3" w:rsidRPr="00746BA1">
        <w:rPr>
          <w:sz w:val="28"/>
          <w:szCs w:val="28"/>
          <w:lang w:val="en-US"/>
        </w:rPr>
        <w:t>i</w:t>
      </w:r>
      <w:r w:rsidR="00B64AB3" w:rsidRPr="00746BA1">
        <w:rPr>
          <w:sz w:val="28"/>
          <w:szCs w:val="28"/>
        </w:rPr>
        <w:t xml:space="preserve">-го узла в его список смежности попадут только те смежные вершины, номера которых больше </w:t>
      </w:r>
      <w:r w:rsidR="00B64AB3" w:rsidRPr="00746BA1">
        <w:rPr>
          <w:sz w:val="28"/>
          <w:szCs w:val="28"/>
          <w:lang w:val="en-US"/>
        </w:rPr>
        <w:t>i</w:t>
      </w:r>
      <w:r w:rsidR="00B64AB3" w:rsidRPr="00746BA1">
        <w:rPr>
          <w:sz w:val="28"/>
          <w:szCs w:val="28"/>
        </w:rPr>
        <w:t xml:space="preserve">. Затем с помощью этих списков формируем массивы </w:t>
      </w:r>
      <w:r w:rsidR="00B64AB3" w:rsidRPr="00746BA1">
        <w:rPr>
          <w:sz w:val="28"/>
          <w:szCs w:val="28"/>
          <w:lang w:val="en-US"/>
        </w:rPr>
        <w:t>ig</w:t>
      </w:r>
      <w:r w:rsidR="00B64AB3" w:rsidRPr="00746BA1">
        <w:rPr>
          <w:sz w:val="28"/>
          <w:szCs w:val="28"/>
        </w:rPr>
        <w:t xml:space="preserve"> и </w:t>
      </w:r>
      <w:r w:rsidR="00B64AB3" w:rsidRPr="00746BA1">
        <w:rPr>
          <w:sz w:val="28"/>
          <w:szCs w:val="28"/>
          <w:lang w:val="en-US"/>
        </w:rPr>
        <w:t>jg</w:t>
      </w:r>
      <w:r w:rsidR="00B64AB3" w:rsidRPr="00746BA1">
        <w:rPr>
          <w:sz w:val="28"/>
          <w:szCs w:val="28"/>
        </w:rPr>
        <w:t>.Когда портрет сформирован, можно заносить элементы локальных матриц в глобальные. Занесение производим с помощью соответствия локальных и глобальных номеров.</w:t>
      </w:r>
    </w:p>
    <w:p w:rsidR="00746BA1" w:rsidRPr="00746BA1" w:rsidRDefault="00B64AB3" w:rsidP="002D5749">
      <w:pPr>
        <w:jc w:val="both"/>
        <w:rPr>
          <w:sz w:val="28"/>
          <w:szCs w:val="28"/>
        </w:rPr>
      </w:pPr>
      <w:r w:rsidRPr="00746BA1">
        <w:rPr>
          <w:sz w:val="28"/>
          <w:szCs w:val="28"/>
        </w:rPr>
        <w:t>Когда матрица сформирована, далее необходимо учесть краевые условия. Первым делом учитываются естественные краевые условия(второго и третьего рода) а после этого учитываются краевые первого рода. Для учета краевых условий второго рода составим матрицу массы для ребра Г</w:t>
      </w:r>
      <w:r w:rsidRPr="00746BA1">
        <w:rPr>
          <w:position w:val="-56"/>
          <w:sz w:val="28"/>
          <w:szCs w:val="28"/>
        </w:rPr>
        <w:object w:dxaOrig="4459" w:dyaOrig="1240">
          <v:shape id="_x0000_i1050" type="#_x0000_t75" style="width:222.75pt;height:62.25pt" o:ole="">
            <v:imagedata r:id="rId63" o:title=""/>
          </v:shape>
          <o:OLEObject Type="Embed" ProgID="Equation.DSMT4" ShapeID="_x0000_i1050" DrawAspect="Content" ObjectID="_1638887071" r:id="rId64"/>
        </w:object>
      </w:r>
      <w:r w:rsidRPr="00746BA1">
        <w:rPr>
          <w:sz w:val="28"/>
          <w:szCs w:val="28"/>
        </w:rPr>
        <w:t xml:space="preserve">, положим β=1 и умножим матрицу на θ=(θ1,θ2). Делаем добавку локального вектора к глобальному вектору. Аналогично </w:t>
      </w:r>
      <w:r w:rsidR="00805514" w:rsidRPr="00746BA1">
        <w:rPr>
          <w:sz w:val="28"/>
          <w:szCs w:val="28"/>
        </w:rPr>
        <w:t xml:space="preserve">учитываем условия третьего рода. </w:t>
      </w:r>
      <w:r w:rsidRPr="00746BA1">
        <w:rPr>
          <w:sz w:val="28"/>
          <w:szCs w:val="28"/>
        </w:rPr>
        <w:t>Полученную СЛАУ решаем методом ЛОС с неполной факторизацией. Сетку храним в виде списка узлов и списка координат в отдельных файлах. Краевые условия задаются списком ребер и указанием типа КУ.</w:t>
      </w:r>
    </w:p>
    <w:p w:rsidR="00746BA1" w:rsidRPr="002D5749" w:rsidRDefault="002D5749" w:rsidP="002D5749">
      <w:pPr>
        <w:tabs>
          <w:tab w:val="center" w:pos="3960"/>
        </w:tabs>
        <w:rPr>
          <w:b/>
          <w:sz w:val="28"/>
          <w:szCs w:val="28"/>
        </w:rPr>
      </w:pPr>
      <w:r w:rsidRPr="002D5749">
        <w:rPr>
          <w:b/>
          <w:sz w:val="28"/>
          <w:szCs w:val="28"/>
        </w:rPr>
        <w:t>4)</w:t>
      </w:r>
      <w:r w:rsidR="00746BA1" w:rsidRPr="002D5749">
        <w:rPr>
          <w:b/>
          <w:sz w:val="28"/>
          <w:szCs w:val="28"/>
        </w:rPr>
        <w:t xml:space="preserve"> Краевые условия</w:t>
      </w:r>
    </w:p>
    <w:p w:rsidR="00746BA1" w:rsidRPr="00195A7C" w:rsidRDefault="00746BA1" w:rsidP="002D5749">
      <w:pPr>
        <w:tabs>
          <w:tab w:val="center" w:pos="3960"/>
        </w:tabs>
        <w:rPr>
          <w:i/>
          <w:sz w:val="28"/>
          <w:szCs w:val="28"/>
        </w:rPr>
      </w:pPr>
      <w:r w:rsidRPr="00195A7C">
        <w:rPr>
          <w:i/>
          <w:sz w:val="28"/>
          <w:szCs w:val="28"/>
        </w:rPr>
        <w:t>Краевые условия первого рода</w:t>
      </w:r>
    </w:p>
    <w:p w:rsidR="00746BA1" w:rsidRPr="002D5749" w:rsidRDefault="00746BA1" w:rsidP="00D710E6">
      <w:pPr>
        <w:jc w:val="both"/>
        <w:rPr>
          <w:sz w:val="28"/>
          <w:szCs w:val="28"/>
        </w:rPr>
      </w:pPr>
      <w:r w:rsidRPr="00746BA1">
        <w:rPr>
          <w:rFonts w:ascii="Arial" w:hAnsi="Arial" w:cs="Arial"/>
          <w:sz w:val="28"/>
          <w:szCs w:val="28"/>
        </w:rPr>
        <w:tab/>
      </w:r>
      <w:r w:rsidRPr="002D5749">
        <w:rPr>
          <w:sz w:val="28"/>
          <w:szCs w:val="28"/>
        </w:rPr>
        <w:t xml:space="preserve">Краевые условия первого рода означают то, что нам известно значение решения в узлах на границе </w:t>
      </w:r>
      <w:r w:rsidR="00D710E6">
        <w:rPr>
          <w:sz w:val="28"/>
          <w:szCs w:val="28"/>
          <w:lang w:val="en-US"/>
        </w:rPr>
        <w:t>S</w:t>
      </w:r>
      <w:r w:rsidR="00D710E6" w:rsidRPr="00D710E6">
        <w:rPr>
          <w:sz w:val="28"/>
          <w:szCs w:val="28"/>
          <w:vertAlign w:val="subscript"/>
        </w:rPr>
        <w:t>1</w:t>
      </w:r>
      <w:r w:rsidRPr="002D5749">
        <w:rPr>
          <w:sz w:val="28"/>
          <w:szCs w:val="28"/>
        </w:rPr>
        <w:t xml:space="preserve">. Если в узле с номером </w:t>
      </w:r>
      <w:r w:rsidR="00D710E6" w:rsidRPr="00D710E6">
        <w:rPr>
          <w:i/>
          <w:sz w:val="28"/>
          <w:szCs w:val="28"/>
          <w:lang w:val="en-US"/>
        </w:rPr>
        <w:t>i</w:t>
      </w:r>
      <w:r w:rsidRPr="002D5749">
        <w:rPr>
          <w:sz w:val="28"/>
          <w:szCs w:val="28"/>
        </w:rPr>
        <w:t xml:space="preserve"> задано первое краевое условие </w:t>
      </w:r>
      <w:r w:rsidR="00D710E6" w:rsidRPr="00D710E6">
        <w:rPr>
          <w:i/>
          <w:sz w:val="28"/>
          <w:szCs w:val="28"/>
          <w:lang w:val="en-US"/>
        </w:rPr>
        <w:t>u</w:t>
      </w:r>
      <w:r w:rsidR="00D710E6" w:rsidRPr="00D710E6">
        <w:rPr>
          <w:i/>
          <w:sz w:val="28"/>
          <w:szCs w:val="28"/>
          <w:vertAlign w:val="subscript"/>
          <w:lang w:val="en-US"/>
        </w:rPr>
        <w:t>g</w:t>
      </w:r>
      <w:r w:rsidRPr="002D5749">
        <w:rPr>
          <w:sz w:val="28"/>
          <w:szCs w:val="28"/>
        </w:rPr>
        <w:t>,</w:t>
      </w:r>
      <w:r w:rsidR="00195A7C" w:rsidRPr="00195A7C">
        <w:rPr>
          <w:sz w:val="28"/>
          <w:szCs w:val="28"/>
        </w:rPr>
        <w:t xml:space="preserve"> </w:t>
      </w:r>
      <w:r w:rsidRPr="002D5749">
        <w:rPr>
          <w:sz w:val="28"/>
          <w:szCs w:val="28"/>
        </w:rPr>
        <w:t>тогда диагональный элемент</w:t>
      </w:r>
      <w:r w:rsidR="00D710E6" w:rsidRPr="00D710E6">
        <w:rPr>
          <w:sz w:val="28"/>
          <w:szCs w:val="28"/>
        </w:rPr>
        <w:t xml:space="preserve"> </w:t>
      </w:r>
      <w:r w:rsidR="00D710E6">
        <w:rPr>
          <w:sz w:val="28"/>
          <w:szCs w:val="28"/>
          <w:lang w:val="en-US"/>
        </w:rPr>
        <w:t>A</w:t>
      </w:r>
      <w:r w:rsidR="00D710E6" w:rsidRPr="00D710E6">
        <w:rPr>
          <w:sz w:val="28"/>
          <w:szCs w:val="28"/>
          <w:vertAlign w:val="subscript"/>
          <w:lang w:val="en-US"/>
        </w:rPr>
        <w:t>ii</w:t>
      </w:r>
      <w:r w:rsidRPr="002D5749">
        <w:rPr>
          <w:sz w:val="28"/>
          <w:szCs w:val="28"/>
        </w:rPr>
        <w:t xml:space="preserve"> мы заменяем на большое число </w:t>
      </w:r>
      <w:r w:rsidRPr="002D5749">
        <w:rPr>
          <w:sz w:val="28"/>
          <w:szCs w:val="28"/>
        </w:rPr>
        <w:lastRenderedPageBreak/>
        <w:t xml:space="preserve">например, </w:t>
      </w:r>
      <w:r w:rsidR="00D710E6" w:rsidRPr="00D710E6">
        <w:rPr>
          <w:sz w:val="28"/>
          <w:szCs w:val="28"/>
        </w:rPr>
        <w:t xml:space="preserve">10 </w:t>
      </w:r>
      <w:r w:rsidR="00D710E6" w:rsidRPr="00D710E6">
        <w:rPr>
          <w:sz w:val="28"/>
          <w:szCs w:val="28"/>
          <w:vertAlign w:val="superscript"/>
        </w:rPr>
        <w:t>30</w:t>
      </w:r>
      <w:r w:rsidRPr="002D5749">
        <w:rPr>
          <w:sz w:val="28"/>
          <w:szCs w:val="28"/>
        </w:rPr>
        <w:t xml:space="preserve">, а элемент вектора правой части </w:t>
      </w:r>
      <w:r w:rsidR="00D710E6" w:rsidRPr="00D710E6">
        <w:rPr>
          <w:i/>
          <w:sz w:val="28"/>
          <w:szCs w:val="28"/>
          <w:lang w:val="en-US"/>
        </w:rPr>
        <w:t>F</w:t>
      </w:r>
      <w:r w:rsidR="00D710E6" w:rsidRPr="00D710E6">
        <w:rPr>
          <w:i/>
          <w:sz w:val="28"/>
          <w:szCs w:val="28"/>
          <w:vertAlign w:val="subscript"/>
          <w:lang w:val="en-US"/>
        </w:rPr>
        <w:t>i</w:t>
      </w:r>
      <w:r w:rsidRPr="002D5749">
        <w:rPr>
          <w:sz w:val="28"/>
          <w:szCs w:val="28"/>
        </w:rPr>
        <w:t xml:space="preserve"> на число</w:t>
      </w:r>
      <w:r w:rsidR="00D710E6" w:rsidRPr="00D710E6">
        <w:rPr>
          <w:sz w:val="28"/>
          <w:szCs w:val="28"/>
        </w:rPr>
        <w:t xml:space="preserve"> </w:t>
      </w:r>
      <w:r w:rsidR="00D710E6">
        <w:rPr>
          <w:sz w:val="28"/>
          <w:szCs w:val="28"/>
          <w:lang w:val="en-US"/>
        </w:rPr>
        <w:t>u</w:t>
      </w:r>
      <w:r w:rsidR="00D710E6" w:rsidRPr="00D710E6">
        <w:rPr>
          <w:sz w:val="28"/>
          <w:szCs w:val="28"/>
          <w:vertAlign w:val="subscript"/>
          <w:lang w:val="en-US"/>
        </w:rPr>
        <w:t>g</w:t>
      </w:r>
      <w:r w:rsidR="00D710E6" w:rsidRPr="00D710E6">
        <w:rPr>
          <w:sz w:val="28"/>
          <w:szCs w:val="28"/>
        </w:rPr>
        <w:t>*10</w:t>
      </w:r>
      <w:r w:rsidR="00D710E6" w:rsidRPr="00D710E6">
        <w:rPr>
          <w:sz w:val="28"/>
          <w:szCs w:val="28"/>
          <w:vertAlign w:val="superscript"/>
        </w:rPr>
        <w:t>30</w:t>
      </w:r>
      <w:r w:rsidRPr="002D5749">
        <w:rPr>
          <w:sz w:val="28"/>
          <w:szCs w:val="28"/>
        </w:rPr>
        <w:t xml:space="preserve">. Так как в </w:t>
      </w:r>
      <w:r w:rsidR="00D710E6">
        <w:rPr>
          <w:sz w:val="28"/>
          <w:szCs w:val="28"/>
          <w:lang w:val="en-US"/>
        </w:rPr>
        <w:t>i</w:t>
      </w:r>
      <w:r w:rsidRPr="002D5749">
        <w:rPr>
          <w:sz w:val="28"/>
          <w:szCs w:val="28"/>
        </w:rPr>
        <w:t xml:space="preserve">-й строчке все внедиагональные элементы очень малы по сравнению с диагональным, то </w:t>
      </w:r>
      <w:r w:rsidR="00D710E6">
        <w:rPr>
          <w:sz w:val="28"/>
          <w:szCs w:val="28"/>
          <w:lang w:val="en-US"/>
        </w:rPr>
        <w:t>i</w:t>
      </w:r>
      <w:r w:rsidRPr="002D5749">
        <w:rPr>
          <w:sz w:val="28"/>
          <w:szCs w:val="28"/>
        </w:rPr>
        <w:t>-е уравнение фактически примет вид</w:t>
      </w:r>
      <w:r w:rsidRPr="00195A7C">
        <w:rPr>
          <w:i/>
          <w:sz w:val="28"/>
          <w:szCs w:val="28"/>
        </w:rPr>
        <w:t xml:space="preserve"> </w:t>
      </w:r>
      <w:r w:rsidR="00D710E6" w:rsidRPr="00195A7C">
        <w:rPr>
          <w:i/>
          <w:sz w:val="28"/>
          <w:szCs w:val="28"/>
          <w:lang w:val="en-US"/>
        </w:rPr>
        <w:t>q</w:t>
      </w:r>
      <w:r w:rsidR="00D710E6" w:rsidRPr="00195A7C">
        <w:rPr>
          <w:i/>
          <w:sz w:val="28"/>
          <w:szCs w:val="28"/>
          <w:vertAlign w:val="subscript"/>
          <w:lang w:val="en-US"/>
        </w:rPr>
        <w:t>i</w:t>
      </w:r>
      <w:r w:rsidR="00D710E6" w:rsidRPr="00195A7C">
        <w:rPr>
          <w:i/>
          <w:sz w:val="28"/>
          <w:szCs w:val="28"/>
        </w:rPr>
        <w:t>*</w:t>
      </w:r>
      <w:r w:rsidR="00195A7C" w:rsidRPr="00195A7C">
        <w:rPr>
          <w:i/>
          <w:sz w:val="28"/>
          <w:szCs w:val="28"/>
        </w:rPr>
        <w:t>10</w:t>
      </w:r>
      <w:r w:rsidR="00D710E6" w:rsidRPr="00195A7C">
        <w:rPr>
          <w:i/>
          <w:sz w:val="28"/>
          <w:szCs w:val="28"/>
          <w:vertAlign w:val="superscript"/>
        </w:rPr>
        <w:t>30</w:t>
      </w:r>
      <w:r w:rsidR="00D710E6" w:rsidRPr="00195A7C">
        <w:rPr>
          <w:i/>
          <w:sz w:val="28"/>
          <w:szCs w:val="28"/>
        </w:rPr>
        <w:t xml:space="preserve"> =</w:t>
      </w:r>
      <w:r w:rsidR="00D710E6" w:rsidRPr="00195A7C">
        <w:rPr>
          <w:i/>
          <w:sz w:val="28"/>
          <w:szCs w:val="28"/>
          <w:lang w:val="en-US"/>
        </w:rPr>
        <w:t>u</w:t>
      </w:r>
      <w:r w:rsidR="00D710E6" w:rsidRPr="00195A7C">
        <w:rPr>
          <w:i/>
          <w:sz w:val="28"/>
          <w:szCs w:val="28"/>
          <w:vertAlign w:val="subscript"/>
          <w:lang w:val="en-US"/>
        </w:rPr>
        <w:t>g</w:t>
      </w:r>
      <w:r w:rsidR="00D710E6" w:rsidRPr="00195A7C">
        <w:rPr>
          <w:i/>
          <w:sz w:val="28"/>
          <w:szCs w:val="28"/>
        </w:rPr>
        <w:t>*</w:t>
      </w:r>
      <w:r w:rsidR="00195A7C" w:rsidRPr="00195A7C">
        <w:rPr>
          <w:i/>
          <w:sz w:val="28"/>
          <w:szCs w:val="28"/>
        </w:rPr>
        <w:t>10</w:t>
      </w:r>
      <w:r w:rsidR="00195A7C" w:rsidRPr="00195A7C">
        <w:rPr>
          <w:i/>
          <w:sz w:val="28"/>
          <w:szCs w:val="28"/>
          <w:vertAlign w:val="superscript"/>
        </w:rPr>
        <w:t>30</w:t>
      </w:r>
      <w:r w:rsidRPr="002D5749">
        <w:rPr>
          <w:sz w:val="28"/>
          <w:szCs w:val="28"/>
        </w:rPr>
        <w:t xml:space="preserve">, или </w:t>
      </w:r>
      <w:r w:rsidR="00195A7C" w:rsidRPr="00195A7C">
        <w:rPr>
          <w:i/>
          <w:sz w:val="28"/>
          <w:szCs w:val="28"/>
          <w:lang w:val="en-US"/>
        </w:rPr>
        <w:t>q</w:t>
      </w:r>
      <w:r w:rsidR="00195A7C" w:rsidRPr="00195A7C">
        <w:rPr>
          <w:i/>
          <w:sz w:val="28"/>
          <w:szCs w:val="28"/>
          <w:vertAlign w:val="subscript"/>
          <w:lang w:val="en-US"/>
        </w:rPr>
        <w:t>i</w:t>
      </w:r>
      <w:r w:rsidR="00195A7C" w:rsidRPr="00195A7C">
        <w:rPr>
          <w:i/>
          <w:sz w:val="28"/>
          <w:szCs w:val="28"/>
        </w:rPr>
        <w:t>=</w:t>
      </w:r>
      <w:r w:rsidR="00195A7C" w:rsidRPr="00195A7C">
        <w:rPr>
          <w:i/>
          <w:sz w:val="28"/>
          <w:szCs w:val="28"/>
          <w:lang w:val="en-US"/>
        </w:rPr>
        <w:t>u</w:t>
      </w:r>
      <w:r w:rsidR="00195A7C" w:rsidRPr="00195A7C">
        <w:rPr>
          <w:i/>
          <w:sz w:val="28"/>
          <w:szCs w:val="28"/>
          <w:vertAlign w:val="subscript"/>
          <w:lang w:val="en-US"/>
        </w:rPr>
        <w:t>s</w:t>
      </w:r>
      <w:r w:rsidRPr="002D5749">
        <w:rPr>
          <w:sz w:val="28"/>
          <w:szCs w:val="28"/>
        </w:rPr>
        <w:t>, что соответст</w:t>
      </w:r>
      <w:r w:rsidR="002D5749">
        <w:rPr>
          <w:sz w:val="28"/>
          <w:szCs w:val="28"/>
        </w:rPr>
        <w:t xml:space="preserve">вует первому краевому условию. </w:t>
      </w:r>
    </w:p>
    <w:p w:rsidR="00746BA1" w:rsidRPr="002D5749" w:rsidRDefault="00746BA1" w:rsidP="002D5749">
      <w:pPr>
        <w:tabs>
          <w:tab w:val="center" w:pos="3960"/>
        </w:tabs>
        <w:rPr>
          <w:i/>
          <w:sz w:val="28"/>
          <w:szCs w:val="28"/>
        </w:rPr>
      </w:pPr>
      <w:r w:rsidRPr="002D5749">
        <w:rPr>
          <w:i/>
          <w:sz w:val="28"/>
          <w:szCs w:val="28"/>
        </w:rPr>
        <w:t>Краевые условия второго рода</w:t>
      </w:r>
    </w:p>
    <w:p w:rsidR="00746BA1" w:rsidRPr="002D5749" w:rsidRDefault="00746BA1" w:rsidP="00746BA1">
      <w:pPr>
        <w:rPr>
          <w:sz w:val="28"/>
          <w:szCs w:val="28"/>
        </w:rPr>
      </w:pPr>
      <w:r w:rsidRPr="002D5749">
        <w:rPr>
          <w:sz w:val="28"/>
          <w:szCs w:val="28"/>
        </w:rPr>
        <w:t>Пусть на ребре Si,j задано краевое условие второго рода. Данное краевое условие вносит вклад только в правую часть СЛАУ.</w:t>
      </w:r>
    </w:p>
    <w:p w:rsidR="00746BA1" w:rsidRPr="002D5749" w:rsidRDefault="002D5749" w:rsidP="00746BA1">
      <w:pPr>
        <w:rPr>
          <w:sz w:val="28"/>
          <w:szCs w:val="28"/>
        </w:rPr>
      </w:pPr>
      <w:r w:rsidRPr="002D5749">
        <w:rPr>
          <w:sz w:val="28"/>
          <w:szCs w:val="28"/>
        </w:rPr>
        <w:object w:dxaOrig="2480" w:dyaOrig="800">
          <v:shape id="_x0000_i1130" type="#_x0000_t75" style="width:171pt;height:55.5pt" o:ole="">
            <v:imagedata r:id="rId65" o:title=""/>
          </v:shape>
          <o:OLEObject Type="Embed" ProgID="Equation.3" ShapeID="_x0000_i1130" DrawAspect="Content" ObjectID="_1638887072" r:id="rId66"/>
        </w:object>
      </w:r>
    </w:p>
    <w:p w:rsidR="00746BA1" w:rsidRDefault="00746BA1" w:rsidP="00746BA1">
      <w:pPr>
        <w:rPr>
          <w:sz w:val="28"/>
          <w:szCs w:val="28"/>
        </w:rPr>
      </w:pPr>
      <w:r w:rsidRPr="002D5749">
        <w:rPr>
          <w:sz w:val="28"/>
          <w:szCs w:val="28"/>
        </w:rPr>
        <w:t>Где i,j – номера узлов ребра, на котором задано краевое условие.</w:t>
      </w:r>
    </w:p>
    <w:p w:rsidR="002D5749" w:rsidRPr="002D5749" w:rsidRDefault="002D5749" w:rsidP="00746BA1">
      <w:pPr>
        <w:rPr>
          <w:sz w:val="28"/>
          <w:szCs w:val="28"/>
        </w:rPr>
      </w:pPr>
    </w:p>
    <w:p w:rsidR="00746BA1" w:rsidRPr="002D5749" w:rsidRDefault="002D5749" w:rsidP="002D5749">
      <w:pPr>
        <w:tabs>
          <w:tab w:val="center" w:pos="396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К</w:t>
      </w:r>
      <w:r w:rsidR="00746BA1" w:rsidRPr="002D5749">
        <w:rPr>
          <w:i/>
          <w:sz w:val="28"/>
          <w:szCs w:val="28"/>
        </w:rPr>
        <w:t>раевые условия третьего рода</w:t>
      </w:r>
    </w:p>
    <w:p w:rsidR="00746BA1" w:rsidRPr="002D5749" w:rsidRDefault="00746BA1" w:rsidP="00746BA1">
      <w:pPr>
        <w:rPr>
          <w:sz w:val="28"/>
          <w:szCs w:val="28"/>
        </w:rPr>
      </w:pPr>
      <w:r w:rsidRPr="002D5749">
        <w:rPr>
          <w:sz w:val="28"/>
          <w:szCs w:val="28"/>
        </w:rPr>
        <w:t>При учете третьих краевых условий формируются локальная матрица и вектор пра</w:t>
      </w:r>
      <w:r w:rsidR="00257A6A">
        <w:rPr>
          <w:sz w:val="28"/>
          <w:szCs w:val="28"/>
        </w:rPr>
        <w:t>в</w:t>
      </w:r>
      <w:r w:rsidRPr="002D5749">
        <w:rPr>
          <w:sz w:val="28"/>
          <w:szCs w:val="28"/>
        </w:rPr>
        <w:t>ой части, которые заносятся в СЛАУ аналогично локальной матрицы конечного элемента и локального вектора правой части конечного элемента.</w:t>
      </w:r>
    </w:p>
    <w:p w:rsidR="00746BA1" w:rsidRPr="002D5749" w:rsidRDefault="002D5749" w:rsidP="00746BA1">
      <w:pPr>
        <w:rPr>
          <w:sz w:val="28"/>
          <w:szCs w:val="28"/>
        </w:rPr>
      </w:pPr>
      <w:r w:rsidRPr="002D5749">
        <w:rPr>
          <w:sz w:val="28"/>
          <w:szCs w:val="28"/>
        </w:rPr>
        <w:object w:dxaOrig="2200" w:dyaOrig="760">
          <v:shape id="_x0000_i1131" type="#_x0000_t75" style="width:148.5pt;height:51pt" o:ole="">
            <v:imagedata r:id="rId67" o:title=""/>
          </v:shape>
          <o:OLEObject Type="Embed" ProgID="Equation.3" ShapeID="_x0000_i1131" DrawAspect="Content" ObjectID="_1638887073" r:id="rId68"/>
        </w:object>
      </w:r>
      <w:r>
        <w:rPr>
          <w:sz w:val="28"/>
          <w:szCs w:val="28"/>
        </w:rPr>
        <w:t xml:space="preserve">          </w:t>
      </w:r>
      <w:r w:rsidRPr="002D5749">
        <w:rPr>
          <w:sz w:val="28"/>
          <w:szCs w:val="28"/>
        </w:rPr>
        <w:object w:dxaOrig="3100" w:dyaOrig="800">
          <v:shape id="_x0000_i1231" type="#_x0000_t75" style="width:211.5pt;height:54.75pt" o:ole="">
            <v:imagedata r:id="rId69" o:title=""/>
          </v:shape>
          <o:OLEObject Type="Embed" ProgID="Equation.3" ShapeID="_x0000_i1231" DrawAspect="Content" ObjectID="_1638887074" r:id="rId70"/>
        </w:object>
      </w:r>
    </w:p>
    <w:p w:rsidR="00746BA1" w:rsidRPr="002D5749" w:rsidRDefault="00746BA1" w:rsidP="00746BA1">
      <w:pPr>
        <w:rPr>
          <w:sz w:val="28"/>
          <w:szCs w:val="28"/>
        </w:rPr>
      </w:pPr>
    </w:p>
    <w:p w:rsidR="00746BA1" w:rsidRPr="00746BA1" w:rsidRDefault="00746BA1" w:rsidP="00B64AB3">
      <w:pPr>
        <w:rPr>
          <w:sz w:val="28"/>
          <w:szCs w:val="28"/>
        </w:rPr>
      </w:pPr>
    </w:p>
    <w:p w:rsidR="00B64AB3" w:rsidRPr="00746BA1" w:rsidRDefault="008E196F" w:rsidP="00B64AB3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B64AB3" w:rsidRPr="00746BA1">
        <w:rPr>
          <w:b/>
          <w:sz w:val="28"/>
          <w:szCs w:val="28"/>
        </w:rPr>
        <w:t>)Тесты</w:t>
      </w:r>
    </w:p>
    <w:p w:rsidR="00B64AB3" w:rsidRPr="00C76A67" w:rsidRDefault="00C76A67" w:rsidP="00B64AB3">
      <w:pPr>
        <w:rPr>
          <w:rFonts w:cs="Calibri"/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rFonts w:cs="Calibri"/>
          <w:sz w:val="28"/>
          <w:szCs w:val="28"/>
          <w:lang w:val="en-US"/>
        </w:rPr>
        <w:t>γ</w:t>
      </w:r>
      <w:r w:rsidRPr="00C76A67"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  <w:lang w:val="en-US"/>
        </w:rPr>
        <w:t>λ</w:t>
      </w:r>
      <w:r w:rsidRPr="00C76A67">
        <w:rPr>
          <w:rFonts w:cs="Calibri"/>
          <w:sz w:val="28"/>
          <w:szCs w:val="28"/>
        </w:rPr>
        <w:t>=1.</w:t>
      </w:r>
    </w:p>
    <w:p w:rsidR="00C76A67" w:rsidRDefault="00C76A67" w:rsidP="00B64AB3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Заданы первые краевые условия:</w:t>
      </w:r>
    </w:p>
    <w:p w:rsidR="00C76A67" w:rsidRDefault="00C76A67" w:rsidP="00B64AB3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u=x, f=x, u</w:t>
      </w:r>
      <w:r w:rsidRPr="00C76A67">
        <w:rPr>
          <w:rFonts w:cs="Calibri"/>
          <w:sz w:val="28"/>
          <w:szCs w:val="28"/>
          <w:vertAlign w:val="subscript"/>
          <w:lang w:val="en-US"/>
        </w:rPr>
        <w:t>g</w:t>
      </w:r>
      <w:r>
        <w:rPr>
          <w:rFonts w:cs="Calibri"/>
          <w:sz w:val="28"/>
          <w:szCs w:val="28"/>
          <w:lang w:val="en-US"/>
        </w:rPr>
        <w:t>=x</w:t>
      </w:r>
    </w:p>
    <w:p w:rsidR="00C76A67" w:rsidRDefault="00C76A67" w:rsidP="00B64AB3">
      <w:pPr>
        <w:rPr>
          <w:rFonts w:cs="Calibri"/>
          <w:sz w:val="28"/>
          <w:szCs w:val="28"/>
          <w:lang w:val="en-US"/>
        </w:rPr>
      </w:pPr>
    </w:p>
    <w:p w:rsidR="00C76A67" w:rsidRDefault="00C76A67" w:rsidP="00B64AB3">
      <w:pPr>
        <w:rPr>
          <w:rFonts w:cs="Calibri"/>
          <w:sz w:val="28"/>
          <w:szCs w:val="28"/>
          <w:lang w:val="en-US"/>
        </w:rPr>
      </w:pPr>
    </w:p>
    <w:p w:rsidR="00C76A67" w:rsidRDefault="00C76A67" w:rsidP="00B64AB3">
      <w:pPr>
        <w:rPr>
          <w:rFonts w:cs="Calibri"/>
          <w:sz w:val="28"/>
          <w:szCs w:val="28"/>
          <w:lang w:val="en-US"/>
        </w:rPr>
      </w:pPr>
    </w:p>
    <w:p w:rsidR="00C76A67" w:rsidRDefault="00C76A67" w:rsidP="00B64AB3">
      <w:pPr>
        <w:rPr>
          <w:rFonts w:cs="Calibri"/>
          <w:sz w:val="28"/>
          <w:szCs w:val="28"/>
          <w:lang w:val="en-US"/>
        </w:rPr>
      </w:pPr>
    </w:p>
    <w:p w:rsidR="00C76A67" w:rsidRDefault="00C76A67" w:rsidP="00B64AB3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u=xy, f=xy, u</w:t>
      </w:r>
      <w:r w:rsidRPr="00C76A67">
        <w:rPr>
          <w:rFonts w:cs="Calibri"/>
          <w:sz w:val="28"/>
          <w:szCs w:val="28"/>
          <w:vertAlign w:val="subscript"/>
          <w:lang w:val="en-US"/>
        </w:rPr>
        <w:t>g</w:t>
      </w:r>
      <w:r>
        <w:rPr>
          <w:rFonts w:cs="Calibri"/>
          <w:sz w:val="28"/>
          <w:szCs w:val="28"/>
          <w:lang w:val="en-US"/>
        </w:rPr>
        <w:t>=xy</w:t>
      </w:r>
    </w:p>
    <w:p w:rsidR="00C76A67" w:rsidRP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C76A67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>2.36396e-10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1.89116e-09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1.41837e-09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3.78233e-09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1.18198e-09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0.5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1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1.5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2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2.5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1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2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3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4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5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1.5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3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4.5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6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7.5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2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4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6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8</w:t>
      </w:r>
    </w:p>
    <w:p w:rsidR="00C76A67" w:rsidRDefault="00C76A67" w:rsidP="00C76A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10</w:t>
      </w:r>
    </w:p>
    <w:p w:rsidR="00C76A67" w:rsidRDefault="00C76A67" w:rsidP="00B64AB3">
      <w:pPr>
        <w:rPr>
          <w:sz w:val="28"/>
          <w:szCs w:val="28"/>
          <w:lang w:val="en-US"/>
        </w:rPr>
      </w:pPr>
    </w:p>
    <w:p w:rsidR="00C76A67" w:rsidRPr="00964193" w:rsidRDefault="00C76A67" w:rsidP="00B64A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u=x</w:t>
      </w:r>
      <w:r w:rsidRPr="0096419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*y</w:t>
      </w:r>
      <w:r w:rsidRPr="0096419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 f=</w:t>
      </w:r>
      <w:r w:rsidRPr="00C76A67">
        <w:rPr>
          <w:sz w:val="28"/>
          <w:szCs w:val="28"/>
          <w:lang w:val="en-US"/>
        </w:rPr>
        <w:t xml:space="preserve"> </w:t>
      </w:r>
      <w:r w:rsidR="00964193" w:rsidRPr="00964193">
        <w:rPr>
          <w:sz w:val="28"/>
          <w:szCs w:val="28"/>
          <w:lang w:val="en-US"/>
        </w:rPr>
        <w:t>-6 * x*y*y*y - 6 * x*x*x*y + x * x*x*y*y*y;</w:t>
      </w:r>
    </w:p>
    <w:p w:rsidR="00B64AB3" w:rsidRDefault="00964193" w:rsidP="00B64AB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79B462" wp14:editId="457ED4A5">
            <wp:extent cx="1552575" cy="40290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93" w:rsidRDefault="00964193" w:rsidP="00B64AB3">
      <w:pPr>
        <w:rPr>
          <w:sz w:val="28"/>
          <w:szCs w:val="28"/>
        </w:rPr>
      </w:pPr>
    </w:p>
    <w:p w:rsidR="00505CAC" w:rsidRPr="00505CAC" w:rsidRDefault="00505CAC" w:rsidP="00B64AB3">
      <w:pPr>
        <w:rPr>
          <w:sz w:val="28"/>
          <w:szCs w:val="28"/>
        </w:rPr>
      </w:pPr>
      <w:r>
        <w:rPr>
          <w:sz w:val="28"/>
          <w:szCs w:val="28"/>
        </w:rPr>
        <w:t>Дробление сетки вдвое</w:t>
      </w:r>
    </w:p>
    <w:p w:rsidR="00964193" w:rsidRPr="00746BA1" w:rsidRDefault="00505CAC" w:rsidP="00B64AB3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4B9D11" wp14:editId="148D6E84">
            <wp:extent cx="15144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5A1AB2" wp14:editId="09F25A6B">
            <wp:extent cx="1514475" cy="44958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465993" wp14:editId="4DA41011">
            <wp:extent cx="1640505" cy="423175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42004" cy="42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252A87" wp14:editId="16FC3D8E">
            <wp:extent cx="1300916" cy="3795824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01886" cy="37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AC">
        <w:rPr>
          <w:noProof/>
          <w:lang w:eastAsia="ru-RU"/>
        </w:rPr>
        <w:t xml:space="preserve"> </w:t>
      </w:r>
    </w:p>
    <w:p w:rsidR="008E196F" w:rsidRDefault="008E196F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B64AB3" w:rsidRPr="008E196F" w:rsidRDefault="008E196F" w:rsidP="00B64AB3">
      <w:pPr>
        <w:tabs>
          <w:tab w:val="left" w:pos="426"/>
        </w:tabs>
        <w:rPr>
          <w:rFonts w:ascii="Times New Roman" w:hAnsi="Times New Roman"/>
          <w:b/>
          <w:sz w:val="28"/>
          <w:szCs w:val="28"/>
          <w:lang w:val="en-US"/>
        </w:rPr>
      </w:pPr>
      <w:r w:rsidRPr="008E196F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6)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8E196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#include &lt;iostream&gt;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#include &lt;fstream&gt;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#include &lt;string&gt;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#include &lt;iomanip&gt;</w:t>
      </w:r>
      <w:bookmarkStart w:id="0" w:name="_GoBack"/>
      <w:bookmarkEnd w:id="0"/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#include &lt;ctime&gt;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#include &lt;vector&gt;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#include &lt;set&gt;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using namespace std;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class SLAE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public: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int nx, ny;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int nxw, nyw, l;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  <w:t>int n; //количество конечных элементов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  <w:t>int m; //количество узлов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  <w:t>vector&lt;double&gt; x, y;//прямые КЭ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vector&lt;double&gt; xw, yw; //</w:t>
      </w:r>
      <w:r w:rsidRPr="008E196F">
        <w:rPr>
          <w:rFonts w:ascii="Consolas" w:hAnsi="Consolas"/>
          <w:sz w:val="18"/>
          <w:szCs w:val="18"/>
        </w:rPr>
        <w:t>прямые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областей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vector&lt;int&gt; xi, yi;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vector&lt;vector&lt;int&gt;&gt; w; //области и их параметры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double lyam, gamma;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//</w:t>
      </w:r>
      <w:r w:rsidRPr="008E196F">
        <w:rPr>
          <w:rFonts w:ascii="Consolas" w:hAnsi="Consolas"/>
          <w:sz w:val="18"/>
          <w:szCs w:val="18"/>
        </w:rPr>
        <w:t>краевые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int ncond1, ncond2;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vector&lt;vector&lt;int&gt;&gt; cond1;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vector&lt;vector&lt;int&gt;&gt; cond2;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vector&lt;double&gt; local_cond;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vector&lt;double&gt; local_cond_vl;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//матрицы и вектора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  <w:t>vector&lt;vector&lt;double&gt;&gt; G;//локальные матрицы в плотном формате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vector&lt;vector&lt;double&gt;&gt; M;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vector&lt;vector&lt;double&gt;&gt; C;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vector&lt;vector&lt;double&gt;&gt; local;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vector&lt;double&gt; b_loc;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vector&lt;double&gt; f;//вспомогательный, значения функции в координатах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vector&lt;vector&lt;double&gt;&gt; G_small, M_small;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vector&lt;double&gt; x_loc, y_loc;//координаты локальных узлов каждого элемента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vector&lt;double&gt; ggl, di,ggu,ggl_new,di_new,ggu_new;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vector&lt;int&gt; ig, jg;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vector&lt;double&gt; b; //</w:t>
      </w:r>
      <w:r w:rsidRPr="008E196F">
        <w:rPr>
          <w:rFonts w:ascii="Consolas" w:hAnsi="Consolas"/>
          <w:sz w:val="18"/>
          <w:szCs w:val="18"/>
        </w:rPr>
        <w:t>глобальная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пр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часть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vector&lt;double&gt; q; //</w:t>
      </w:r>
      <w:r w:rsidRPr="008E196F">
        <w:rPr>
          <w:rFonts w:ascii="Consolas" w:hAnsi="Consolas"/>
          <w:sz w:val="18"/>
          <w:szCs w:val="18"/>
        </w:rPr>
        <w:t>истинное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решение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vector&lt;int&gt; global_num;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//slae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vector&lt;double&gt; r, p, z, temp1, temp2;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//подумать про оutput  файл в конструкторе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SLAE(string net_file, string area_file, string cond_file_1, string cond_file_2)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read_net(net_file);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read_area(area_file);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read_cond(cond_file_1, cond_file_2);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resize_func();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~SLAE(){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ggl.~vector();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ggl_new.~vector();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ggu.~vector();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ggu.~vector();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xw.~vector();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yw.~vector();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xi.~vector();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yi.~vector();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w.~vector();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cond1.~vector();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cond2.~vector();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local_cond_vl.~vector();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b_loc.~vector();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di.~vector();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di_new.~vector();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ig.~vector();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jg.~vector();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q.~vector();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global_num.~vector();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p.~vector();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z.~vector();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temp1.~vector();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temp2.~vector();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read_net(string net_file)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ifstream fin(net_file + ".txt");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 &gt;&gt; nx &gt;&gt; ny;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x.resize(nx);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y.resize(ny);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nx; i++)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 &gt;&gt; x[i];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ny; i++)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 &gt;&gt; y[i];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n = (nx - 1)*(ny - 1);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 = (2 * nx - 1)*(2 * ny - 1);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fin.close();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read_area(string area_file)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ifstream fin(area_file + ".txt");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 &gt;&gt; nxw &gt;&gt; nyw;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xw.resize(nxw);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yw.resize(nyw);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xi.resize(nxw);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yi.resize(nyw);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nxw;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fin &gt;&gt; xw[i];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lastRenderedPageBreak/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//поиск по массиву x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int k = 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while (x[k] != xw[i])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k++;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xi[i] = 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nyw;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fin &gt;&gt; yw[i];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//поиск по массиву y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int k = 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while (y[k] != yw[i])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k++;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yi[i] = 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 &gt;&gt; l;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w.resize(l);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l;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w[i].resize(5);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0; j &lt; 5; j++)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 &gt;&gt; w[i][j];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fin.close();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resize_func()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9;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G[i].resize(9);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M[i].resize(9);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C[i].resize(9);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local[i].resize(9);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b_loc.resize(9);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G_small.resize(3);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M_small.resize(3);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3;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G_small[i].resize(3);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M_small[i].resize(3);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global_num.resize(9);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ig.resize(m + 1);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di.resize(m);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di_new.resize(m);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b.resize(m);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q.resize(m);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local_cond.resize(3);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local_cond_vl.resize(3);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//для Слау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r.resize(m);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z.resize(m);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p.resize(m);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temp1.resize(m);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temp2.resize(m);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double func(int num_area,double x, double y)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double func_loc;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switch (num_area)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1: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//func_loc = x;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func_loc = -6*x*y*y*y-6*x*x*x*y+x*x*x*y*y*y;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2: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//func_loc = x;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func_loc = -6 * x*y*y*y - 6 * x*x*x*y + x * x*x*y*y*y;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3: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//func_loc = x;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func_loc =- 6 * x*y*y*y - 6 * x*x*x*y + x * x*x*y*y*y;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return func_loc;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write_small_matrix()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G_small[0][0] = 7;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G_small[0][1] = -8;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G_small[0][2] =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G_small[1][1] = 16;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G_small[1][2] = -8;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G_small[2][2] = 7;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M_small[0][0] = 4;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M_small[0][1] =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M_small[0][2] = -1;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M_small[1][1] = 16;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M_small[1][2] =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M_small[2][2] = 4;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3; i++)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0; j &lt; i; j++)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G_small[i][j] = G_small[j][i];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M_small[i][j] = M_small[j][i];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make_params(int num_area)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//явное задание параметров для каждой области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switch (num_area)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1: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lyam =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gamma =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2: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lyam =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gamma =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3: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lyam =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gamma =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lastRenderedPageBreak/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make_local_coor(int s, int p)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double xp, xp_next, ys, ys_next, xp_mid, ys_mid;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xp = x[p];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xp_next = x[p + 1];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xp_mid = (xp + xp_next) /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ys = y[s];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ys_next = y[s + 1];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ys_mid = (ys + ys_next) /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x_loc[0] = xp;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x_loc[1] = xp_mid;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x_loc[2] = xp_next;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x_loc[3] = xp;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x_loc[4] = xp_mid;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x_loc[5] = xp_next;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x_loc[6] = xp;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x_loc[7] = xp_mid;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x_loc[8] = xp_next;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y_loc[0] = ys;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y_loc[1] = ys;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y_loc[2] = ys;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y_loc[3] = ys_mid;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y_loc[4] = ys_mid;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y_loc[5] = ys_mid;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y_loc[6] = ys_next;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y_loc[7] = ys_next;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y_loc[8] = ys_next;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make_edges_coor(int type, int s, int p)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double xp, xp_next, ys, ys_next, xp_mid, ys_mid;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 (type == 1)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xp = x[p];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xp_next = x[p + 1];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xp_mid = (xp + xp_next) /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x_loc[0] = xp;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x_loc[1] = xp_mid;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x_loc[2] = xp_next;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y_loc[0] = y[s];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 (type == 2)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ys = y[s];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ys_next = y[s + 1];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ys_mid = (ys + ys_next) /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y_loc[0] = ys;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y_loc[1] = ys_mid;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y_loc[2] = ys_next;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x_loc[0] = x[p];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make_local_matrix(double hx, double hy, double lyam, double gamma)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9;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0; j &lt;= i; j++)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mu_i = (i % 3);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mu_j = (j % 3);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nu_i = ((int)(i / 3));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nu_j = ((int)(j / 3));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G[i][j] = lyam * ((hy / hx)*G_small[mu_i][mu_j] * M_small[nu_i][nu_j] + (hx / hy)*M_small[mu_i][mu_j] * G_small[nu_i][nu_j]) / 90;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M[i][j] = gamma *hx*hy* M_small[mu_i][mu_j] * M_small[nu_i][nu_j] / 900;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C[i][j] = hx*hy*M_small[mu_i][mu_j] * M_small[nu_i][nu_j] / 900;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local[i][j] = G[i][j] + M[i][j];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 (i != j)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G[j][i] = G[i][j];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M[j][i] = M[i][j];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C[j][i] = C[i][j];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local[j][i] = local[i][j];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make_local_vec(int num_area)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9;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f[i] = func(num_area,x_loc[i], y_loc[i]);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b_loc[i] = 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9;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0; j &lt; 9; j++)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b_loc[i] += f[j] * C[i][j];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add_local(int s, int p)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9; i++)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global_num[i] = get_global(2 * s, 2 * p, i);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9;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di[global_num[i]] += local[i][i];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beg = ig[global_num[i]];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0; j &lt; i; j++, beg++)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end = ig[global_num[i] + 1] - 1;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ind = beg;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while (jg[ind] != global_num[j])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ind++;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ggl[ind] += local[i][j];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ggu[ind] = ggl[ind];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b[global_num[i]] += b_loc[i];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read_cond(string cond_file_1, string cond_file_2)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ifstream fin1(cond_file_1 + ".txt");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fin1 &gt;&gt; ncond1;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cond1.resize(ncond1);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ncond1;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cond1[i].resize(5);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0; j &lt; 5; j++)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fin1 &gt;&gt; cond1[i][j];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fin1.close();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ifstream fin2(cond_file_2 + ".txt");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fin2 &gt;&gt; ncond2;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cond2.resize(ncond2);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ncond2;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cond2[i].resize(5);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0; j &lt; 5; j++)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lastRenderedPageBreak/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fin2 &gt;&gt; cond2[i][j];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fin2.close();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generate_portrait()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</w:t>
      </w:r>
      <w:r w:rsidRPr="008E196F">
        <w:rPr>
          <w:rFonts w:ascii="Consolas" w:hAnsi="Consolas"/>
          <w:sz w:val="18"/>
          <w:szCs w:val="18"/>
        </w:rPr>
        <w:t>списочки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для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всех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глоб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узлов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vector&lt;set&lt;int&gt;&gt; list(m);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s = 0; s &lt; ny - 1; s++)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p = 0; p &lt; nx - 1; p++)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9;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i + 1; j &lt; 9; j++)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ind1 = get_global(2 * s, 2 * p, i);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ind2 = get_global(2 * s, 2 * p, j);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 (ind1 &lt; ind2) swap(ind1, ind2);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list[ind1].insert(ind2);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//создание портрета по списку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ig[0] = ig[1] = 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2; i &lt; m + 1;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col = ig[i - 1];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ig[i] = col + list[i - 1].size();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jg.resize(ig[m]);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ggl.resize(ig[m]);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ggu.resize(ig[m]);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ggl_new.resize(ig[m]);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ggu_new.resize(ig[m]);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1, k = 0; i &lt; m;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: list[i])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jg[k] = j;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k++;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int get_area(int s, int p)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m = 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while (!(xi[w[m][1]] &gt;= p &amp;&amp; (p + 1) &lt;= xi[w[m][2]] &amp;&amp; yi[w[m][3]] &gt;= s &amp;&amp; (s + 1) &lt;= yi[w[m][4]]))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m++;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return w[m][0];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int get_global(int s, int p, int j) { //</w:t>
      </w:r>
      <w:r w:rsidRPr="008E196F">
        <w:rPr>
          <w:rFonts w:ascii="Consolas" w:hAnsi="Consolas"/>
          <w:sz w:val="18"/>
          <w:szCs w:val="18"/>
        </w:rPr>
        <w:t>получение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глобального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номера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по</w:t>
      </w:r>
      <w:r w:rsidRPr="008E196F">
        <w:rPr>
          <w:rFonts w:ascii="Consolas" w:hAnsi="Consolas"/>
          <w:sz w:val="18"/>
          <w:szCs w:val="18"/>
          <w:lang w:val="en-US"/>
        </w:rPr>
        <w:t xml:space="preserve"> </w:t>
      </w:r>
      <w:r w:rsidRPr="008E196F">
        <w:rPr>
          <w:rFonts w:ascii="Consolas" w:hAnsi="Consolas"/>
          <w:sz w:val="18"/>
          <w:szCs w:val="18"/>
        </w:rPr>
        <w:t>локальному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switch (j)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0: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 = (s)*(2 * nx - 1) + p;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1: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 = (s)*(2 * nx - 1) + p + 1;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2: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 = (s)*(2 * nx - 1) + p + 2;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lastRenderedPageBreak/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3: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 = (s + 1) * (2 * nx - 1) + p;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4: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 = (s + 1) * (2 * nx - 1) + p + 1;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5: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 = (s + 1) * (2 * nx - 1) + p + 2;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6: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 = (s + 2) * (2 * nx - 1) + p;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7: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 = (s + 2) * (2 * nx - 1) + p + 1;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8: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k = (s + 2) * (2 * nx - 1) + p + 2;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break;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return k;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double get_tetta(int num_second, double x, double y)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switch (num_second)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1: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//return 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return x;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2: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//return -1;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return -y;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double get_Ug(int num_first, double x, double y)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switch (num_first)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1: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//return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//return x;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return x *x*x*y*y *y;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case 2: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//return 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//return x;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return x * x*x*y*y *y;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  <w:t>void add_second() { //двух типов-верхняя и левая границы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int s, p;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ncond2;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num_second = cond2[i][0];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x_num_beg = xi[cond2[i][1]];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x_num_end = xi[cond2[i][2]];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y_num_beg = yi[cond2[i][3]];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lastRenderedPageBreak/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y_num_end = yi[cond2[i][4]];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int flag;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 (y_num_beg == y_num_end) flag = 0;//</w:t>
      </w:r>
      <w:r w:rsidRPr="008E196F">
        <w:rPr>
          <w:rFonts w:ascii="Consolas" w:hAnsi="Consolas"/>
          <w:sz w:val="18"/>
          <w:szCs w:val="18"/>
        </w:rPr>
        <w:t>горизонт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else flag = 1; //</w:t>
      </w:r>
      <w:r w:rsidRPr="008E196F">
        <w:rPr>
          <w:rFonts w:ascii="Consolas" w:hAnsi="Consolas"/>
          <w:sz w:val="18"/>
          <w:szCs w:val="18"/>
        </w:rPr>
        <w:t>вертик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 (flag == 0)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s = y_num_beg;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(p = x_num_beg; p &lt; x_num_end; p++)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make_edges_coor(1, s, p);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make_params(num_second);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local_cond[0] = lyam * get_tetta(1, x_loc[0], y_loc[0]);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local_cond[1] = lyam * get_tetta(1, x_loc[1], y_loc[0]);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local_cond[2] = lyam * get_tetta(1, x_loc[2], y_loc[0]);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double h = x_loc[2] - x_loc[0];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3;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local_cond_vl[i] = 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0; j &lt; 3; j++)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local_cond_vl[i] +=h/30* M_small[i][j] * local_cond[i];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b[get_global(2 * s, 2 * p, 0)] += local_cond_vl[0];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b[get_global(2 * s, 2 * p, 1)] += local_cond_vl[1];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b[get_global(2 * s, 2 * p, 2)] += local_cond_vl[2]; //это верхняя, просто p уже и так для верхнего КЭ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if (flag == 1)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p = x_num_beg;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(s = y_num_beg; s &lt; y_num_end; s++)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make_edges_coor(2, s, p);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make_params(num_second);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local_cond[0] = lyam * get_tetta(2, x_loc[0], y_loc[0]);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local_cond[1] = lyam * get_tetta(2, x_loc[0], y_loc[1]);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local_cond[2] = lyam * get_tetta(2, x_loc[0], y_loc[2]);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double h = y_loc[2] - y_loc[0];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3;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local_cond_vl[i] = 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j = 0; j &lt; 3; j++)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local_cond_vl[i] += h/30*M_small[i][j] * local_cond[i];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b[get_global(2 * s, 2 * p, 0)] += local_cond_vl[0];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b[get_global(2 * s, 2 * p, 3)] += local_cond_vl[1];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>b[get_global(2 * s, 2 * p, 6)] += local_cond_vl[2];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void add_first()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s, p;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ncond1;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num_first = cond1[i][0];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x_num_beg = xi[cond1[i][1]];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x_num_end = xi[cond1[i][2]];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y_num_beg = yi[cond1[i][3]];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y_num_end = yi[cond1[i][4]];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long B = 1e+10;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flag;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if (y_num_beg == y_num_end) flag = 0;//</w:t>
      </w:r>
      <w:r w:rsidRPr="008E196F">
        <w:rPr>
          <w:rFonts w:ascii="Consolas" w:hAnsi="Consolas"/>
          <w:sz w:val="18"/>
          <w:szCs w:val="18"/>
        </w:rPr>
        <w:t>горизонтальная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lastRenderedPageBreak/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else flag = 1; //</w:t>
      </w:r>
      <w:r w:rsidRPr="008E196F">
        <w:rPr>
          <w:rFonts w:ascii="Consolas" w:hAnsi="Consolas"/>
          <w:sz w:val="18"/>
          <w:szCs w:val="18"/>
        </w:rPr>
        <w:t>вертикальная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if (flag == 0)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 = y_num_beg;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(p = x_num_beg; p &lt; x_num_end; p++)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make_edges_coor(1, s, p);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di[get_global(2 * s, 2 * p, 0)] = B;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di[get_global(2 * s, 2 * p, 1)] = B;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di[get_global(2 * s, 2 * p, 2)] = B;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b[get_global(2 * s, 2 * p, 0)] = B*get_Ug(num_first,x_loc[0],y_loc[0]);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b[get_global(2 * s, 2 * p, 1)] = B*get_Ug(num_first, x_loc[1],y_loc[0]);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b[get_global(2 * s, 2 * p, 2)] = B*get_Ug(num_first, x_loc[2],y_loc[0]);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if (flag == 1)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p = x_num_beg;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(s = y_num_beg; s &lt; y_num_end; s++)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make_edges_coor(2, s, p);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di[get_global(2 * s, 2 * p, 0)] = B;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di[get_global(2 * s, 2 * p, 3)] = B;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di[get_global(2 * s, 2 * p, 6)] = B;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 xml:space="preserve">  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b[get_global(2 * s, 2 * p, 0)] = B* get_Ug(num_first, x_loc[0], y_loc[0]);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b[get_global(2 * s, 2 * p, 3)] = B * get_Ug(num_first, x_loc[0], y_loc[1]);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b[get_global(2 * s, 2 * p, 6)] = B * get_Ug(num_first, x_loc[0], y_loc[2]);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void make_global()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hx, hy;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s = 0; s &lt; ny - 1; s++)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p = 0; p &lt; nx - 1; p++)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make_local_coor(s,p);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hx = x_loc[2] - x_loc[0];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hy = y_loc[6] - y_loc[0];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num_area = 1;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>//</w:t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num_area=get_area(s,p);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make_params(num_area);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make_local_matrix(hx, hy, lyam, gamma);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make_local_vec(num_area);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add_local(s, p);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//SLAE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lastRenderedPageBreak/>
        <w:tab/>
        <w:t>void LU_sq()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//копирование-инициализация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>di_new[i] = di[i];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ig[m];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ggl_new[i] = ggl[i];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ggu_new[i] = ggu[i];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double sd = 0; //переменные суммирования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int i0 = ig[i];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>int i1 = ig[i + 1];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k = i0; k &lt; i1; k++)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 = jg[k];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sl = 0, su = 0;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j0 = ig[j];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j1 = ig[j + 1];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ki = i0;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kj = j0;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(; ki &lt; k &amp;&amp; kj &lt; j1;)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jl = jg[ki];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ju = jg[kj];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if (jl == ju)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sl += ggu_new[kj] * ggl_new[ki];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su += ggl_new[kj] * ggu_new[ki];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ki++; kj++;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else if (jl &lt; ju) ki++;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else kj++;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ggu_new[k] = (ggu_new[k] - su) / di_new[j];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ggl_new[k] = (ggl_new[k] - sl) / di_new[j];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sd += ggu_new[k] * ggl_new[k];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di_new[i] = sqrt(di_new[i] - sd);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void mult(vector&lt;double&gt;&amp;MV,vector&lt;double&gt; vec)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k0 = ig[i];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k1 = ig[i + 1];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MV[i] = di[i] * vec[i];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k = k0; k &lt; k1; k++)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 = jg[k];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MV[i] += vec[j] * ggl[k];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MV[j] += vec[i] * ggu[k];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double skal_mult(vector&lt;double&gt; vec1, vector&lt;double&gt; vec2)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s = 0;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 += vec1[i] * vec2[i];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return s;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double norm(vector&lt;double&gt; vec)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sum = 0;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sum += vec[i] * vec[i];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lastRenderedPageBreak/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return sqrt(sum);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void mult_pr(vector&lt;double&gt; aa, vector&lt;double&gt; &amp;y, vector&lt;double&gt; bb)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double s = 0; //переменные суммирования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int i0 = ig[i];//индекс 1го элемента в iтой строке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>int i1 = ig[i + 1];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k = i0; k &lt; i1; k++)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 = jg[k];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 += y[j] * aa[k];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y[i] = (bb[i] - s) / di[i];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void mult_obr(vector&lt;double&gt; aa, vector&lt;double&gt; &amp;y, vector&lt;double&gt; bb)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y[i] = bb[i];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m - 1; i &gt;= 0; i--)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int i0 = ig[i];//индекс 1го элемента в iтой строке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>int i1 = ig[i + 1];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y[i] /= di[i];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k = i1 - 1; k &gt;= i0; k--)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 = jg[k];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y[j] -= y[i] * aa[k];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void multU(vector&lt;double&gt; &amp;MV, vector&lt;double&gt;vec)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k0 = ig[i];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k1 = ig[i + 1];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MV[i] = di[i] * vec[i];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k = k0; k &lt; k1; k++)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 = jg[k];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//MV[i] += vec[j] * al[k];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MV[j] += vec[i] * ggu_new[k];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void mult_tr(vector&lt;double&gt; &amp;MV, vector&lt;double&gt; vec)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k0 = ig[i];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k1 = ig[i + 1];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MV[i] = di[i] * vec[i];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k = k0; k &lt; k1; k++)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j = jg[k];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MV[i] += vec[j] * ggu[k];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MV[j] += vec[i] * ggl[k];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void LOS_sq()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skal1, skal2;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max_it = 10000;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err = 1e-20;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LU_sq();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//</w:t>
      </w:r>
      <w:r w:rsidRPr="008E196F">
        <w:rPr>
          <w:rFonts w:ascii="Consolas" w:hAnsi="Consolas"/>
          <w:sz w:val="18"/>
          <w:szCs w:val="18"/>
        </w:rPr>
        <w:tab/>
        <w:t>инициализация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mult(temp1, q);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temp2[i] = b[i] - temp1[i];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lastRenderedPageBreak/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mult_pr(ggl_new, r, temp2);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mult_obr(ggu_new, z, r);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mult(temp1, z);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mult_pr(ggl_new, p, temp1);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//iteration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nev = skal_mult(r, r);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k = 0; k &lt; max_it &amp;&amp; nev &gt; err; k++)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cout &lt;&lt; k + 1 &lt;&lt; ": ";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skal1 = skal_mult(p, r);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skal2 = skal_mult(p, p);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alfa = skal1 / skal2;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q[i] += alfa * z[i];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r[i] -= alfa * p[i];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mult_obr(ggu_new, temp1, r);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mult(temp2, temp1);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mult_pr(ggl_new, temp1, temp2);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skal1 = skal_mult(p, temp1);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beta = -skal1 / skal2;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mult_obr(ggu_new, temp2, r);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z[i] = temp2[i] + beta * z[i];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p[i] = temp1[i] + beta * p[i];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nev = skal_mult(r, r);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cout &lt;&lt; "nev=" &lt;&lt; nev &lt;&lt; endl;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};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  <w:t>void MSG_sq()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skal1, skal2;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int max_it = 3000;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err = 1e-20;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LU_sq();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//</w:t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инициализация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mult(temp1, q);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temp1[i] = b[i] - temp1[i];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mult_pr(ggl_new, temp2, temp1);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mult_obr(ggl_new, temp1, temp2);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mult_tr(temp2, temp1);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mult_pr(ggu_new, r, temp2);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z[i] = r[i];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multU(temp1,q);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q[i] = temp1[i];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lastRenderedPageBreak/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skal1 = skal_mult(r, r);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norm_f = norm(b);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//iteration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nev = norm(r) / norm_f;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k = 0; k &lt; max_it &amp;&amp; nev &gt; err; k++)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cout &lt;&lt; k + 1 &lt;&lt; ": ";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mult_obr(ggu_new, temp2, z);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mult(temp1, temp2);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mult_pr(ggl_new, temp2, temp1);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mult_obr(ggl_new, temp1, temp2);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mult_tr(temp2, temp1);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mult_pr(ggu_new, temp1, temp2);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skal2 = skal_mult(temp1, z);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alfa = skal1 / skal2;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q[i] += alfa * z[i];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r[i] -= alfa * temp1[i];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skal2 = skal_mult(r, r);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double beta = skal2 / skal1;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for (int i = 0; i &lt; m; i++) {</w:t>
      </w:r>
    </w:p>
    <w:p w:rsidR="008E196F" w:rsidRPr="004D6F4A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  <w:t>z[i] = r[i] + beta * z[i];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4D6F4A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  <w:t>skal1 = skal2;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>nev = norm(r) / norm_f;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cout &lt;&lt; "nev=" &lt;&lt; nev &lt;&lt; endl;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for (int i = 0; i &lt; m; i++)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temp1[i] = q[i];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mult_obr(ggu_new, q, temp1);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void do_smth()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resize_func();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write_small_matrix();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generate_portrait();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make_global();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//add_second();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add_first();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LOS_sq();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}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};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>int main() {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SLAE slv = SLAE("net","area","cond1","cond2");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slv.do_smth();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ofstream fout("out.txt");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  <w:t>for (int i = 0; i &lt; slv.m; i++)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  <w:lang w:val="en-US"/>
        </w:rPr>
        <w:tab/>
        <w:t>fout &lt;&lt; slv.q[i] &lt;&lt; endl;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  <w:lang w:val="en-US"/>
        </w:rPr>
        <w:tab/>
      </w:r>
      <w:r w:rsidRPr="008E196F">
        <w:rPr>
          <w:rFonts w:ascii="Consolas" w:hAnsi="Consolas"/>
          <w:sz w:val="18"/>
          <w:szCs w:val="18"/>
        </w:rPr>
        <w:t>system("pause");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ab/>
        <w:t>return 0;</w:t>
      </w: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</w:p>
    <w:p w:rsidR="008E196F" w:rsidRPr="008E196F" w:rsidRDefault="008E196F" w:rsidP="008E196F">
      <w:pPr>
        <w:tabs>
          <w:tab w:val="left" w:pos="426"/>
        </w:tabs>
        <w:spacing w:after="0" w:line="240" w:lineRule="auto"/>
        <w:rPr>
          <w:rFonts w:ascii="Consolas" w:hAnsi="Consolas"/>
          <w:sz w:val="18"/>
          <w:szCs w:val="18"/>
        </w:rPr>
      </w:pPr>
      <w:r w:rsidRPr="008E196F">
        <w:rPr>
          <w:rFonts w:ascii="Consolas" w:hAnsi="Consolas"/>
          <w:sz w:val="18"/>
          <w:szCs w:val="18"/>
        </w:rPr>
        <w:t>}</w:t>
      </w:r>
    </w:p>
    <w:sectPr w:rsidR="008E196F" w:rsidRPr="008E196F" w:rsidSect="002467D6">
      <w:footerReference w:type="default" r:id="rId76"/>
      <w:footerReference w:type="first" r:id="rId77"/>
      <w:pgSz w:w="11906" w:h="16838"/>
      <w:pgMar w:top="1134" w:right="1134" w:bottom="1134" w:left="1134" w:header="720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647" w:rsidRDefault="00181647">
      <w:pPr>
        <w:spacing w:after="0" w:line="240" w:lineRule="auto"/>
      </w:pPr>
      <w:r>
        <w:separator/>
      </w:r>
    </w:p>
  </w:endnote>
  <w:endnote w:type="continuationSeparator" w:id="0">
    <w:p w:rsidR="00181647" w:rsidRDefault="00181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787446"/>
      <w:docPartObj>
        <w:docPartGallery w:val="Page Numbers (Bottom of Page)"/>
        <w:docPartUnique/>
      </w:docPartObj>
    </w:sdtPr>
    <w:sdtEndPr/>
    <w:sdtContent>
      <w:p w:rsidR="00C821B8" w:rsidRDefault="00C821B8">
        <w:pPr>
          <w:pStyle w:val="af1"/>
          <w:jc w:val="center"/>
        </w:pPr>
      </w:p>
      <w:p w:rsidR="00C821B8" w:rsidRDefault="00C821B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F4A">
          <w:rPr>
            <w:noProof/>
          </w:rPr>
          <w:t>2</w:t>
        </w:r>
        <w:r>
          <w:fldChar w:fldCharType="end"/>
        </w:r>
      </w:p>
    </w:sdtContent>
  </w:sdt>
  <w:p w:rsidR="00BB5BB2" w:rsidRDefault="00BB5B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BB2" w:rsidRDefault="00BB5BB2">
    <w:pPr>
      <w:pStyle w:val="af1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647" w:rsidRDefault="00181647">
      <w:pPr>
        <w:spacing w:after="0" w:line="240" w:lineRule="auto"/>
      </w:pPr>
      <w:r>
        <w:separator/>
      </w:r>
    </w:p>
  </w:footnote>
  <w:footnote w:type="continuationSeparator" w:id="0">
    <w:p w:rsidR="00181647" w:rsidRDefault="00181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F53112"/>
    <w:multiLevelType w:val="hybridMultilevel"/>
    <w:tmpl w:val="AF8C3C24"/>
    <w:lvl w:ilvl="0" w:tplc="1BBC60D8">
      <w:start w:val="7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6F12"/>
    <w:multiLevelType w:val="hybridMultilevel"/>
    <w:tmpl w:val="B78876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D57B3"/>
    <w:multiLevelType w:val="hybridMultilevel"/>
    <w:tmpl w:val="829AB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C4F98"/>
    <w:multiLevelType w:val="hybridMultilevel"/>
    <w:tmpl w:val="8BB2D83C"/>
    <w:lvl w:ilvl="0" w:tplc="23D4D5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9435113"/>
    <w:multiLevelType w:val="hybridMultilevel"/>
    <w:tmpl w:val="36A83660"/>
    <w:lvl w:ilvl="0" w:tplc="08F4EDD6">
      <w:start w:val="1"/>
      <w:numFmt w:val="decimal"/>
      <w:lvlText w:val="%1)"/>
      <w:lvlJc w:val="left"/>
      <w:pPr>
        <w:ind w:left="720" w:hanging="360"/>
      </w:pPr>
      <w:rPr>
        <w:rFonts w:ascii="Calibri Light" w:hAnsi="Calibri Light" w:cs="Calibri Light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F7107"/>
    <w:multiLevelType w:val="hybridMultilevel"/>
    <w:tmpl w:val="7F6CF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047D2"/>
    <w:multiLevelType w:val="hybridMultilevel"/>
    <w:tmpl w:val="2A242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4475E"/>
    <w:multiLevelType w:val="hybridMultilevel"/>
    <w:tmpl w:val="C4B4C71C"/>
    <w:lvl w:ilvl="0" w:tplc="99C009F8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951607"/>
    <w:multiLevelType w:val="hybridMultilevel"/>
    <w:tmpl w:val="6A8A9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5015D"/>
    <w:multiLevelType w:val="hybridMultilevel"/>
    <w:tmpl w:val="06D4571A"/>
    <w:lvl w:ilvl="0" w:tplc="E3862EE2">
      <w:start w:val="3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736C9"/>
    <w:multiLevelType w:val="hybridMultilevel"/>
    <w:tmpl w:val="DE74B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2204A"/>
    <w:multiLevelType w:val="hybridMultilevel"/>
    <w:tmpl w:val="6AC0CD08"/>
    <w:lvl w:ilvl="0" w:tplc="D850FD9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4855301"/>
    <w:multiLevelType w:val="hybridMultilevel"/>
    <w:tmpl w:val="DAB87968"/>
    <w:lvl w:ilvl="0" w:tplc="7A6039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4C32D2C"/>
    <w:multiLevelType w:val="hybridMultilevel"/>
    <w:tmpl w:val="3EEC66C6"/>
    <w:lvl w:ilvl="0" w:tplc="041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15" w15:restartNumberingAfterBreak="0">
    <w:nsid w:val="483E3005"/>
    <w:multiLevelType w:val="hybridMultilevel"/>
    <w:tmpl w:val="CC5C6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53C89"/>
    <w:multiLevelType w:val="hybridMultilevel"/>
    <w:tmpl w:val="42DAFDE2"/>
    <w:lvl w:ilvl="0" w:tplc="BB844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BC5E2E"/>
    <w:multiLevelType w:val="hybridMultilevel"/>
    <w:tmpl w:val="110C71E6"/>
    <w:lvl w:ilvl="0" w:tplc="1ADEFC98">
      <w:start w:val="7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04341"/>
    <w:multiLevelType w:val="hybridMultilevel"/>
    <w:tmpl w:val="D0E6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57E65"/>
    <w:multiLevelType w:val="multilevel"/>
    <w:tmpl w:val="63AA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80F14"/>
    <w:multiLevelType w:val="hybridMultilevel"/>
    <w:tmpl w:val="57802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F3699"/>
    <w:multiLevelType w:val="hybridMultilevel"/>
    <w:tmpl w:val="B1AC82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52079"/>
    <w:multiLevelType w:val="hybridMultilevel"/>
    <w:tmpl w:val="D3E4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C7454"/>
    <w:multiLevelType w:val="multilevel"/>
    <w:tmpl w:val="F778465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4" w15:restartNumberingAfterBreak="0">
    <w:nsid w:val="760D2563"/>
    <w:multiLevelType w:val="hybridMultilevel"/>
    <w:tmpl w:val="E534B33C"/>
    <w:lvl w:ilvl="0" w:tplc="889EB9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14C11"/>
    <w:multiLevelType w:val="hybridMultilevel"/>
    <w:tmpl w:val="CE0E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D4543"/>
    <w:multiLevelType w:val="hybridMultilevel"/>
    <w:tmpl w:val="CAA0075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5"/>
  </w:num>
  <w:num w:numId="5">
    <w:abstractNumId w:val="17"/>
  </w:num>
  <w:num w:numId="6">
    <w:abstractNumId w:val="1"/>
  </w:num>
  <w:num w:numId="7">
    <w:abstractNumId w:val="16"/>
  </w:num>
  <w:num w:numId="8">
    <w:abstractNumId w:val="10"/>
  </w:num>
  <w:num w:numId="9">
    <w:abstractNumId w:val="8"/>
  </w:num>
  <w:num w:numId="10">
    <w:abstractNumId w:val="14"/>
  </w:num>
  <w:num w:numId="11">
    <w:abstractNumId w:val="6"/>
  </w:num>
  <w:num w:numId="12">
    <w:abstractNumId w:val="11"/>
  </w:num>
  <w:num w:numId="13">
    <w:abstractNumId w:val="9"/>
  </w:num>
  <w:num w:numId="14">
    <w:abstractNumId w:val="3"/>
  </w:num>
  <w:num w:numId="15">
    <w:abstractNumId w:val="15"/>
  </w:num>
  <w:num w:numId="16">
    <w:abstractNumId w:val="20"/>
  </w:num>
  <w:num w:numId="17">
    <w:abstractNumId w:val="23"/>
  </w:num>
  <w:num w:numId="18">
    <w:abstractNumId w:val="2"/>
  </w:num>
  <w:num w:numId="19">
    <w:abstractNumId w:val="25"/>
  </w:num>
  <w:num w:numId="20">
    <w:abstractNumId w:val="21"/>
  </w:num>
  <w:num w:numId="21">
    <w:abstractNumId w:val="18"/>
  </w:num>
  <w:num w:numId="22">
    <w:abstractNumId w:val="13"/>
  </w:num>
  <w:num w:numId="23">
    <w:abstractNumId w:val="19"/>
  </w:num>
  <w:num w:numId="24">
    <w:abstractNumId w:val="7"/>
  </w:num>
  <w:num w:numId="25">
    <w:abstractNumId w:val="26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2C"/>
    <w:rsid w:val="00003FBE"/>
    <w:rsid w:val="000149FC"/>
    <w:rsid w:val="0001563B"/>
    <w:rsid w:val="000239E6"/>
    <w:rsid w:val="00042B11"/>
    <w:rsid w:val="0006543E"/>
    <w:rsid w:val="0006551C"/>
    <w:rsid w:val="000753BD"/>
    <w:rsid w:val="000967ED"/>
    <w:rsid w:val="000A735D"/>
    <w:rsid w:val="000B2119"/>
    <w:rsid w:val="000D6F66"/>
    <w:rsid w:val="000F704F"/>
    <w:rsid w:val="00100B46"/>
    <w:rsid w:val="001067CE"/>
    <w:rsid w:val="001071B7"/>
    <w:rsid w:val="00112AC0"/>
    <w:rsid w:val="001143B4"/>
    <w:rsid w:val="0011585B"/>
    <w:rsid w:val="00136B17"/>
    <w:rsid w:val="001373A1"/>
    <w:rsid w:val="00150EF1"/>
    <w:rsid w:val="001524F9"/>
    <w:rsid w:val="00154EB7"/>
    <w:rsid w:val="0016192F"/>
    <w:rsid w:val="001660DF"/>
    <w:rsid w:val="001709B7"/>
    <w:rsid w:val="00181647"/>
    <w:rsid w:val="00182EC8"/>
    <w:rsid w:val="00195A7C"/>
    <w:rsid w:val="001961DB"/>
    <w:rsid w:val="001A413B"/>
    <w:rsid w:val="001A4B40"/>
    <w:rsid w:val="001B3D86"/>
    <w:rsid w:val="001C2FDF"/>
    <w:rsid w:val="001C4554"/>
    <w:rsid w:val="001C7D60"/>
    <w:rsid w:val="001E22E0"/>
    <w:rsid w:val="001E7224"/>
    <w:rsid w:val="001F1E2B"/>
    <w:rsid w:val="00214D5A"/>
    <w:rsid w:val="00215F00"/>
    <w:rsid w:val="00231749"/>
    <w:rsid w:val="002467D6"/>
    <w:rsid w:val="00257A6A"/>
    <w:rsid w:val="00292246"/>
    <w:rsid w:val="00292A09"/>
    <w:rsid w:val="00293D92"/>
    <w:rsid w:val="002A3A58"/>
    <w:rsid w:val="002B1ED4"/>
    <w:rsid w:val="002C08DD"/>
    <w:rsid w:val="002C19C6"/>
    <w:rsid w:val="002C5836"/>
    <w:rsid w:val="002C753B"/>
    <w:rsid w:val="002D2E69"/>
    <w:rsid w:val="002D5749"/>
    <w:rsid w:val="002F39AA"/>
    <w:rsid w:val="00301436"/>
    <w:rsid w:val="003202C6"/>
    <w:rsid w:val="00320570"/>
    <w:rsid w:val="003322DC"/>
    <w:rsid w:val="00340455"/>
    <w:rsid w:val="0034334D"/>
    <w:rsid w:val="00351F9E"/>
    <w:rsid w:val="003545D0"/>
    <w:rsid w:val="00362FF0"/>
    <w:rsid w:val="00372A3F"/>
    <w:rsid w:val="00377F1C"/>
    <w:rsid w:val="003B4493"/>
    <w:rsid w:val="003B66CF"/>
    <w:rsid w:val="003C612B"/>
    <w:rsid w:val="003D2BF8"/>
    <w:rsid w:val="003D7DD5"/>
    <w:rsid w:val="003E6402"/>
    <w:rsid w:val="003E6EC8"/>
    <w:rsid w:val="00413E89"/>
    <w:rsid w:val="00417FA7"/>
    <w:rsid w:val="00434537"/>
    <w:rsid w:val="0044042E"/>
    <w:rsid w:val="00447C22"/>
    <w:rsid w:val="00457703"/>
    <w:rsid w:val="004674BE"/>
    <w:rsid w:val="00492580"/>
    <w:rsid w:val="004956CC"/>
    <w:rsid w:val="004B6B6F"/>
    <w:rsid w:val="004C0953"/>
    <w:rsid w:val="004C7EA5"/>
    <w:rsid w:val="004D6F4A"/>
    <w:rsid w:val="004F0080"/>
    <w:rsid w:val="0050081D"/>
    <w:rsid w:val="00505CAC"/>
    <w:rsid w:val="00513CC2"/>
    <w:rsid w:val="00514383"/>
    <w:rsid w:val="00515335"/>
    <w:rsid w:val="005229F6"/>
    <w:rsid w:val="00533A8D"/>
    <w:rsid w:val="00540EA6"/>
    <w:rsid w:val="00541425"/>
    <w:rsid w:val="00542D4B"/>
    <w:rsid w:val="00556D60"/>
    <w:rsid w:val="005635B4"/>
    <w:rsid w:val="00587768"/>
    <w:rsid w:val="005A0043"/>
    <w:rsid w:val="005B0A7D"/>
    <w:rsid w:val="005B4C23"/>
    <w:rsid w:val="005D63FD"/>
    <w:rsid w:val="005E043A"/>
    <w:rsid w:val="005E1F24"/>
    <w:rsid w:val="005F524A"/>
    <w:rsid w:val="005F6BCF"/>
    <w:rsid w:val="006064C7"/>
    <w:rsid w:val="00641CD9"/>
    <w:rsid w:val="00652382"/>
    <w:rsid w:val="00655013"/>
    <w:rsid w:val="00655E15"/>
    <w:rsid w:val="00661599"/>
    <w:rsid w:val="00665D9E"/>
    <w:rsid w:val="00687D0A"/>
    <w:rsid w:val="00691ED6"/>
    <w:rsid w:val="00693331"/>
    <w:rsid w:val="006A1160"/>
    <w:rsid w:val="006A433D"/>
    <w:rsid w:val="006B3B40"/>
    <w:rsid w:val="006D0A52"/>
    <w:rsid w:val="006E1C62"/>
    <w:rsid w:val="006E64A3"/>
    <w:rsid w:val="006F619C"/>
    <w:rsid w:val="00713BB0"/>
    <w:rsid w:val="007203CB"/>
    <w:rsid w:val="007216DE"/>
    <w:rsid w:val="00725CC8"/>
    <w:rsid w:val="007345FF"/>
    <w:rsid w:val="00746BA1"/>
    <w:rsid w:val="007729DD"/>
    <w:rsid w:val="00784DBB"/>
    <w:rsid w:val="007B7B64"/>
    <w:rsid w:val="007E60DC"/>
    <w:rsid w:val="007F0840"/>
    <w:rsid w:val="007F2921"/>
    <w:rsid w:val="007F6C25"/>
    <w:rsid w:val="008048C5"/>
    <w:rsid w:val="00804F7A"/>
    <w:rsid w:val="00805514"/>
    <w:rsid w:val="0080796E"/>
    <w:rsid w:val="00827E43"/>
    <w:rsid w:val="008308C7"/>
    <w:rsid w:val="00835E4C"/>
    <w:rsid w:val="00836193"/>
    <w:rsid w:val="00847D12"/>
    <w:rsid w:val="00862ABA"/>
    <w:rsid w:val="0086592E"/>
    <w:rsid w:val="00867298"/>
    <w:rsid w:val="00871D8C"/>
    <w:rsid w:val="0087273C"/>
    <w:rsid w:val="00873858"/>
    <w:rsid w:val="00886FD2"/>
    <w:rsid w:val="00887281"/>
    <w:rsid w:val="00893A38"/>
    <w:rsid w:val="008A7789"/>
    <w:rsid w:val="008C45B9"/>
    <w:rsid w:val="008D05AE"/>
    <w:rsid w:val="008D3573"/>
    <w:rsid w:val="008E196F"/>
    <w:rsid w:val="008E2AE7"/>
    <w:rsid w:val="008E4BA0"/>
    <w:rsid w:val="008E6B4F"/>
    <w:rsid w:val="008F6A05"/>
    <w:rsid w:val="008F6B2A"/>
    <w:rsid w:val="00923BED"/>
    <w:rsid w:val="00927ADD"/>
    <w:rsid w:val="0093476F"/>
    <w:rsid w:val="0093528B"/>
    <w:rsid w:val="00935473"/>
    <w:rsid w:val="00950144"/>
    <w:rsid w:val="00964193"/>
    <w:rsid w:val="0097145A"/>
    <w:rsid w:val="00982B33"/>
    <w:rsid w:val="00991C35"/>
    <w:rsid w:val="00993DDA"/>
    <w:rsid w:val="009A5D15"/>
    <w:rsid w:val="009A6826"/>
    <w:rsid w:val="009A71AE"/>
    <w:rsid w:val="009B1C89"/>
    <w:rsid w:val="00A0187A"/>
    <w:rsid w:val="00A56136"/>
    <w:rsid w:val="00A6478D"/>
    <w:rsid w:val="00A64E30"/>
    <w:rsid w:val="00A67014"/>
    <w:rsid w:val="00A67C2C"/>
    <w:rsid w:val="00A76C4A"/>
    <w:rsid w:val="00A80F43"/>
    <w:rsid w:val="00A871A7"/>
    <w:rsid w:val="00AB76FE"/>
    <w:rsid w:val="00AC6553"/>
    <w:rsid w:val="00AD1A56"/>
    <w:rsid w:val="00AD1B0A"/>
    <w:rsid w:val="00AD2D08"/>
    <w:rsid w:val="00AD3270"/>
    <w:rsid w:val="00AF0E39"/>
    <w:rsid w:val="00AF72A2"/>
    <w:rsid w:val="00B216D1"/>
    <w:rsid w:val="00B53695"/>
    <w:rsid w:val="00B64AB3"/>
    <w:rsid w:val="00B82A50"/>
    <w:rsid w:val="00B834EA"/>
    <w:rsid w:val="00B8597A"/>
    <w:rsid w:val="00B86C45"/>
    <w:rsid w:val="00B91984"/>
    <w:rsid w:val="00B94BDF"/>
    <w:rsid w:val="00BA4F62"/>
    <w:rsid w:val="00BB5BB2"/>
    <w:rsid w:val="00BC7101"/>
    <w:rsid w:val="00BD1DE6"/>
    <w:rsid w:val="00BD28C6"/>
    <w:rsid w:val="00BD4C55"/>
    <w:rsid w:val="00C33150"/>
    <w:rsid w:val="00C40CC3"/>
    <w:rsid w:val="00C53EEA"/>
    <w:rsid w:val="00C55FAF"/>
    <w:rsid w:val="00C57293"/>
    <w:rsid w:val="00C7257E"/>
    <w:rsid w:val="00C75BAD"/>
    <w:rsid w:val="00C76A67"/>
    <w:rsid w:val="00C806D8"/>
    <w:rsid w:val="00C821B8"/>
    <w:rsid w:val="00C9262C"/>
    <w:rsid w:val="00C92FFF"/>
    <w:rsid w:val="00C93855"/>
    <w:rsid w:val="00C94A6A"/>
    <w:rsid w:val="00C94BC3"/>
    <w:rsid w:val="00CA6109"/>
    <w:rsid w:val="00CE4ECD"/>
    <w:rsid w:val="00D006C5"/>
    <w:rsid w:val="00D019AC"/>
    <w:rsid w:val="00D03F8B"/>
    <w:rsid w:val="00D048CF"/>
    <w:rsid w:val="00D04E72"/>
    <w:rsid w:val="00D0543B"/>
    <w:rsid w:val="00D061C4"/>
    <w:rsid w:val="00D26B8B"/>
    <w:rsid w:val="00D40530"/>
    <w:rsid w:val="00D4302F"/>
    <w:rsid w:val="00D66F58"/>
    <w:rsid w:val="00D7026C"/>
    <w:rsid w:val="00D710E6"/>
    <w:rsid w:val="00D71DD6"/>
    <w:rsid w:val="00DA418F"/>
    <w:rsid w:val="00DA5285"/>
    <w:rsid w:val="00DA7847"/>
    <w:rsid w:val="00DB0BF7"/>
    <w:rsid w:val="00DC0E42"/>
    <w:rsid w:val="00DC66C9"/>
    <w:rsid w:val="00DE0D25"/>
    <w:rsid w:val="00DE29B3"/>
    <w:rsid w:val="00E0680E"/>
    <w:rsid w:val="00E0699C"/>
    <w:rsid w:val="00E14C71"/>
    <w:rsid w:val="00E45E47"/>
    <w:rsid w:val="00E510A2"/>
    <w:rsid w:val="00E52308"/>
    <w:rsid w:val="00E52BD7"/>
    <w:rsid w:val="00E53736"/>
    <w:rsid w:val="00E559A7"/>
    <w:rsid w:val="00E61119"/>
    <w:rsid w:val="00E616DB"/>
    <w:rsid w:val="00E6529B"/>
    <w:rsid w:val="00E75F91"/>
    <w:rsid w:val="00E82D5B"/>
    <w:rsid w:val="00E91BC4"/>
    <w:rsid w:val="00E91C28"/>
    <w:rsid w:val="00E934EC"/>
    <w:rsid w:val="00E958E6"/>
    <w:rsid w:val="00EB4987"/>
    <w:rsid w:val="00EC0FE2"/>
    <w:rsid w:val="00EC3BA1"/>
    <w:rsid w:val="00ED107D"/>
    <w:rsid w:val="00ED25C6"/>
    <w:rsid w:val="00EE32EC"/>
    <w:rsid w:val="00EF6D9D"/>
    <w:rsid w:val="00F05B24"/>
    <w:rsid w:val="00F05D51"/>
    <w:rsid w:val="00F2131C"/>
    <w:rsid w:val="00F21C45"/>
    <w:rsid w:val="00F24B73"/>
    <w:rsid w:val="00F25AA1"/>
    <w:rsid w:val="00F33160"/>
    <w:rsid w:val="00F35202"/>
    <w:rsid w:val="00F35FA9"/>
    <w:rsid w:val="00F5332F"/>
    <w:rsid w:val="00F6367E"/>
    <w:rsid w:val="00F652BF"/>
    <w:rsid w:val="00F66571"/>
    <w:rsid w:val="00F77626"/>
    <w:rsid w:val="00F80DAB"/>
    <w:rsid w:val="00F80F87"/>
    <w:rsid w:val="00F95B21"/>
    <w:rsid w:val="00FC4FA7"/>
    <w:rsid w:val="00FD152F"/>
    <w:rsid w:val="00FD7FFC"/>
    <w:rsid w:val="00F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2443E8C"/>
  <w15:docId w15:val="{5815BF48-8341-47C2-91AA-8F0F185E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7D6"/>
    <w:pPr>
      <w:suppressAutoHyphens/>
      <w:spacing w:after="160" w:line="252" w:lineRule="auto"/>
    </w:pPr>
    <w:rPr>
      <w:rFonts w:ascii="Calibri" w:eastAsia="Calibri" w:hAnsi="Calibri"/>
      <w:sz w:val="24"/>
      <w:szCs w:val="22"/>
      <w:lang w:eastAsia="zh-CN"/>
    </w:rPr>
  </w:style>
  <w:style w:type="paragraph" w:styleId="1">
    <w:name w:val="heading 1"/>
    <w:basedOn w:val="a"/>
    <w:next w:val="a"/>
    <w:qFormat/>
    <w:rsid w:val="00C53EEA"/>
    <w:pPr>
      <w:keepNext/>
      <w:keepLines/>
      <w:tabs>
        <w:tab w:val="num" w:pos="0"/>
      </w:tabs>
      <w:spacing w:before="240" w:after="0"/>
      <w:ind w:left="432" w:hanging="432"/>
      <w:jc w:val="center"/>
      <w:outlineLvl w:val="0"/>
    </w:pPr>
    <w:rPr>
      <w:rFonts w:ascii="Times New Roman" w:eastAsia="Times New Roman" w:hAnsi="Times New Roman" w:cs="Calibri Light"/>
      <w:b/>
      <w:sz w:val="32"/>
      <w:szCs w:val="32"/>
      <w:shd w:val="clear" w:color="auto" w:fill="FFFFFF"/>
    </w:rPr>
  </w:style>
  <w:style w:type="paragraph" w:styleId="2">
    <w:name w:val="heading 2"/>
    <w:basedOn w:val="a"/>
    <w:next w:val="a"/>
    <w:qFormat/>
    <w:rsid w:val="002467D6"/>
    <w:pPr>
      <w:tabs>
        <w:tab w:val="num" w:pos="0"/>
      </w:tabs>
      <w:ind w:left="576" w:hanging="576"/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qFormat/>
    <w:rsid w:val="002467D6"/>
    <w:pPr>
      <w:ind w:left="720" w:hanging="7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2467D6"/>
  </w:style>
  <w:style w:type="character" w:customStyle="1" w:styleId="WW8Num1z1">
    <w:name w:val="WW8Num1z1"/>
    <w:rsid w:val="002467D6"/>
  </w:style>
  <w:style w:type="character" w:customStyle="1" w:styleId="WW8Num1z2">
    <w:name w:val="WW8Num1z2"/>
    <w:rsid w:val="002467D6"/>
  </w:style>
  <w:style w:type="character" w:customStyle="1" w:styleId="WW8Num1z3">
    <w:name w:val="WW8Num1z3"/>
    <w:rsid w:val="002467D6"/>
  </w:style>
  <w:style w:type="character" w:customStyle="1" w:styleId="WW8Num1z4">
    <w:name w:val="WW8Num1z4"/>
    <w:rsid w:val="002467D6"/>
  </w:style>
  <w:style w:type="character" w:customStyle="1" w:styleId="WW8Num1z5">
    <w:name w:val="WW8Num1z5"/>
    <w:rsid w:val="002467D6"/>
  </w:style>
  <w:style w:type="character" w:customStyle="1" w:styleId="WW8Num1z6">
    <w:name w:val="WW8Num1z6"/>
    <w:rsid w:val="002467D6"/>
  </w:style>
  <w:style w:type="character" w:customStyle="1" w:styleId="WW8Num1z7">
    <w:name w:val="WW8Num1z7"/>
    <w:rsid w:val="002467D6"/>
  </w:style>
  <w:style w:type="character" w:customStyle="1" w:styleId="WW8Num1z8">
    <w:name w:val="WW8Num1z8"/>
    <w:rsid w:val="002467D6"/>
  </w:style>
  <w:style w:type="character" w:customStyle="1" w:styleId="WW8Num2z0">
    <w:name w:val="WW8Num2z0"/>
    <w:rsid w:val="002467D6"/>
    <w:rPr>
      <w:rFonts w:ascii="Symbol" w:hAnsi="Symbol" w:cs="OpenSymbol"/>
    </w:rPr>
  </w:style>
  <w:style w:type="character" w:customStyle="1" w:styleId="WW8Num2z1">
    <w:name w:val="WW8Num2z1"/>
    <w:rsid w:val="002467D6"/>
  </w:style>
  <w:style w:type="character" w:customStyle="1" w:styleId="WW8Num2z2">
    <w:name w:val="WW8Num2z2"/>
    <w:rsid w:val="002467D6"/>
  </w:style>
  <w:style w:type="character" w:customStyle="1" w:styleId="WW8Num2z3">
    <w:name w:val="WW8Num2z3"/>
    <w:rsid w:val="002467D6"/>
  </w:style>
  <w:style w:type="character" w:customStyle="1" w:styleId="WW8Num2z4">
    <w:name w:val="WW8Num2z4"/>
    <w:rsid w:val="002467D6"/>
  </w:style>
  <w:style w:type="character" w:customStyle="1" w:styleId="WW8Num2z5">
    <w:name w:val="WW8Num2z5"/>
    <w:rsid w:val="002467D6"/>
  </w:style>
  <w:style w:type="character" w:customStyle="1" w:styleId="WW8Num2z6">
    <w:name w:val="WW8Num2z6"/>
    <w:rsid w:val="002467D6"/>
  </w:style>
  <w:style w:type="character" w:customStyle="1" w:styleId="WW8Num2z7">
    <w:name w:val="WW8Num2z7"/>
    <w:rsid w:val="002467D6"/>
  </w:style>
  <w:style w:type="character" w:customStyle="1" w:styleId="WW8Num2z8">
    <w:name w:val="WW8Num2z8"/>
    <w:rsid w:val="002467D6"/>
  </w:style>
  <w:style w:type="character" w:customStyle="1" w:styleId="WW8Num3z0">
    <w:name w:val="WW8Num3z0"/>
    <w:rsid w:val="002467D6"/>
    <w:rPr>
      <w:rFonts w:ascii="Calibri" w:eastAsia="Calibri" w:hAnsi="Calibri" w:cs="Times New Roman"/>
    </w:rPr>
  </w:style>
  <w:style w:type="character" w:customStyle="1" w:styleId="WW8Num3z1">
    <w:name w:val="WW8Num3z1"/>
    <w:rsid w:val="002467D6"/>
  </w:style>
  <w:style w:type="character" w:customStyle="1" w:styleId="WW8Num3z2">
    <w:name w:val="WW8Num3z2"/>
    <w:rsid w:val="002467D6"/>
  </w:style>
  <w:style w:type="character" w:customStyle="1" w:styleId="WW8Num3z3">
    <w:name w:val="WW8Num3z3"/>
    <w:rsid w:val="002467D6"/>
  </w:style>
  <w:style w:type="character" w:customStyle="1" w:styleId="WW8Num3z4">
    <w:name w:val="WW8Num3z4"/>
    <w:rsid w:val="002467D6"/>
  </w:style>
  <w:style w:type="character" w:customStyle="1" w:styleId="WW8Num3z5">
    <w:name w:val="WW8Num3z5"/>
    <w:rsid w:val="002467D6"/>
  </w:style>
  <w:style w:type="character" w:customStyle="1" w:styleId="WW8Num3z6">
    <w:name w:val="WW8Num3z6"/>
    <w:rsid w:val="002467D6"/>
  </w:style>
  <w:style w:type="character" w:customStyle="1" w:styleId="WW8Num3z7">
    <w:name w:val="WW8Num3z7"/>
    <w:rsid w:val="002467D6"/>
  </w:style>
  <w:style w:type="character" w:customStyle="1" w:styleId="WW8Num3z8">
    <w:name w:val="WW8Num3z8"/>
    <w:rsid w:val="002467D6"/>
  </w:style>
  <w:style w:type="character" w:customStyle="1" w:styleId="WW8Num4z0">
    <w:name w:val="WW8Num4z0"/>
    <w:rsid w:val="002467D6"/>
    <w:rPr>
      <w:rFonts w:hint="default"/>
    </w:rPr>
  </w:style>
  <w:style w:type="character" w:customStyle="1" w:styleId="WW8Num4z1">
    <w:name w:val="WW8Num4z1"/>
    <w:rsid w:val="002467D6"/>
  </w:style>
  <w:style w:type="character" w:customStyle="1" w:styleId="WW8Num4z2">
    <w:name w:val="WW8Num4z2"/>
    <w:rsid w:val="002467D6"/>
  </w:style>
  <w:style w:type="character" w:customStyle="1" w:styleId="WW8Num4z3">
    <w:name w:val="WW8Num4z3"/>
    <w:rsid w:val="002467D6"/>
  </w:style>
  <w:style w:type="character" w:customStyle="1" w:styleId="WW8Num4z4">
    <w:name w:val="WW8Num4z4"/>
    <w:rsid w:val="002467D6"/>
  </w:style>
  <w:style w:type="character" w:customStyle="1" w:styleId="WW8Num4z5">
    <w:name w:val="WW8Num4z5"/>
    <w:rsid w:val="002467D6"/>
  </w:style>
  <w:style w:type="character" w:customStyle="1" w:styleId="WW8Num4z6">
    <w:name w:val="WW8Num4z6"/>
    <w:rsid w:val="002467D6"/>
  </w:style>
  <w:style w:type="character" w:customStyle="1" w:styleId="WW8Num4z7">
    <w:name w:val="WW8Num4z7"/>
    <w:rsid w:val="002467D6"/>
  </w:style>
  <w:style w:type="character" w:customStyle="1" w:styleId="WW8Num4z8">
    <w:name w:val="WW8Num4z8"/>
    <w:rsid w:val="002467D6"/>
  </w:style>
  <w:style w:type="character" w:customStyle="1" w:styleId="10">
    <w:name w:val="Основной шрифт абзаца1"/>
    <w:rsid w:val="002467D6"/>
  </w:style>
  <w:style w:type="character" w:customStyle="1" w:styleId="11">
    <w:name w:val="Заголовок 1 Знак"/>
    <w:rsid w:val="002467D6"/>
    <w:rPr>
      <w:rFonts w:ascii="Calibri Light" w:eastAsia="Times New Roman" w:hAnsi="Calibri Light" w:cs="Calibri Light"/>
      <w:sz w:val="36"/>
      <w:szCs w:val="32"/>
    </w:rPr>
  </w:style>
  <w:style w:type="character" w:customStyle="1" w:styleId="a3">
    <w:name w:val="Верхний колонтитул Знак"/>
    <w:rsid w:val="002467D6"/>
    <w:rPr>
      <w:sz w:val="22"/>
      <w:szCs w:val="22"/>
    </w:rPr>
  </w:style>
  <w:style w:type="character" w:customStyle="1" w:styleId="a4">
    <w:name w:val="Нижний колонтитул Знак"/>
    <w:uiPriority w:val="99"/>
    <w:rsid w:val="002467D6"/>
    <w:rPr>
      <w:sz w:val="22"/>
      <w:szCs w:val="22"/>
    </w:rPr>
  </w:style>
  <w:style w:type="character" w:customStyle="1" w:styleId="20">
    <w:name w:val="Заголовок 2 Знак"/>
    <w:rsid w:val="002467D6"/>
    <w:rPr>
      <w:rFonts w:ascii="Calibri Light" w:hAnsi="Calibri Light" w:cs="Arial"/>
      <w:color w:val="252525"/>
      <w:sz w:val="28"/>
      <w:szCs w:val="24"/>
    </w:rPr>
  </w:style>
  <w:style w:type="character" w:customStyle="1" w:styleId="a5">
    <w:name w:val="Текст выноски Знак"/>
    <w:rsid w:val="002467D6"/>
    <w:rPr>
      <w:rFonts w:ascii="Tahoma" w:hAnsi="Tahoma" w:cs="Tahoma"/>
      <w:sz w:val="16"/>
      <w:szCs w:val="16"/>
    </w:rPr>
  </w:style>
  <w:style w:type="character" w:customStyle="1" w:styleId="a6">
    <w:name w:val="Малые прописные"/>
    <w:rsid w:val="002467D6"/>
    <w:rPr>
      <w:smallCaps/>
      <w:sz w:val="32"/>
      <w:szCs w:val="28"/>
    </w:rPr>
  </w:style>
  <w:style w:type="character" w:customStyle="1" w:styleId="a7">
    <w:name w:val="Полужирный"/>
    <w:rsid w:val="002467D6"/>
    <w:rPr>
      <w:b/>
    </w:rPr>
  </w:style>
  <w:style w:type="character" w:customStyle="1" w:styleId="12">
    <w:name w:val="Знак примечания1"/>
    <w:rsid w:val="002467D6"/>
    <w:rPr>
      <w:sz w:val="16"/>
      <w:szCs w:val="16"/>
    </w:rPr>
  </w:style>
  <w:style w:type="character" w:customStyle="1" w:styleId="a8">
    <w:name w:val="Текст примечания Знак"/>
    <w:rsid w:val="002467D6"/>
  </w:style>
  <w:style w:type="character" w:customStyle="1" w:styleId="a9">
    <w:name w:val="Тема примечания Знак"/>
    <w:rsid w:val="002467D6"/>
    <w:rPr>
      <w:b/>
      <w:bCs/>
    </w:rPr>
  </w:style>
  <w:style w:type="character" w:customStyle="1" w:styleId="30">
    <w:name w:val="Заголовок 3 Знак"/>
    <w:rsid w:val="002467D6"/>
    <w:rPr>
      <w:rFonts w:ascii="Calibri Light" w:hAnsi="Calibri Light" w:cs="Arial"/>
      <w:color w:val="252525"/>
      <w:sz w:val="28"/>
      <w:szCs w:val="24"/>
    </w:rPr>
  </w:style>
  <w:style w:type="character" w:styleId="aa">
    <w:name w:val="Hyperlink"/>
    <w:uiPriority w:val="99"/>
    <w:rsid w:val="002467D6"/>
    <w:rPr>
      <w:color w:val="000080"/>
      <w:u w:val="single"/>
    </w:rPr>
  </w:style>
  <w:style w:type="character" w:customStyle="1" w:styleId="ab">
    <w:name w:val="Маркеры списка"/>
    <w:rsid w:val="002467D6"/>
    <w:rPr>
      <w:rFonts w:ascii="OpenSymbol" w:eastAsia="OpenSymbol" w:hAnsi="OpenSymbol" w:cs="OpenSymbol"/>
    </w:rPr>
  </w:style>
  <w:style w:type="character" w:styleId="ac">
    <w:name w:val="Strong"/>
    <w:uiPriority w:val="22"/>
    <w:qFormat/>
    <w:rsid w:val="002467D6"/>
    <w:rPr>
      <w:b/>
      <w:bCs/>
    </w:rPr>
  </w:style>
  <w:style w:type="paragraph" w:customStyle="1" w:styleId="13">
    <w:name w:val="Заголовок1"/>
    <w:basedOn w:val="a"/>
    <w:next w:val="ad"/>
    <w:rsid w:val="002467D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rsid w:val="002467D6"/>
    <w:pPr>
      <w:spacing w:after="140" w:line="288" w:lineRule="auto"/>
    </w:pPr>
  </w:style>
  <w:style w:type="paragraph" w:styleId="ae">
    <w:name w:val="List"/>
    <w:basedOn w:val="ad"/>
    <w:rsid w:val="002467D6"/>
    <w:rPr>
      <w:rFonts w:cs="FreeSans"/>
    </w:rPr>
  </w:style>
  <w:style w:type="paragraph" w:styleId="af">
    <w:name w:val="caption"/>
    <w:basedOn w:val="a"/>
    <w:qFormat/>
    <w:rsid w:val="002467D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14">
    <w:name w:val="Указатель1"/>
    <w:basedOn w:val="a"/>
    <w:rsid w:val="002467D6"/>
    <w:pPr>
      <w:suppressLineNumbers/>
    </w:pPr>
    <w:rPr>
      <w:rFonts w:cs="FreeSans"/>
    </w:rPr>
  </w:style>
  <w:style w:type="paragraph" w:styleId="af0">
    <w:name w:val="header"/>
    <w:basedOn w:val="a"/>
    <w:rsid w:val="002467D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rsid w:val="002467D6"/>
    <w:pPr>
      <w:tabs>
        <w:tab w:val="center" w:pos="4677"/>
        <w:tab w:val="right" w:pos="9355"/>
      </w:tabs>
    </w:pPr>
  </w:style>
  <w:style w:type="paragraph" w:styleId="af2">
    <w:name w:val="Balloon Text"/>
    <w:basedOn w:val="a"/>
    <w:rsid w:val="002467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5">
    <w:name w:val="Текст примечания1"/>
    <w:basedOn w:val="a"/>
    <w:rsid w:val="002467D6"/>
    <w:rPr>
      <w:sz w:val="20"/>
      <w:szCs w:val="20"/>
    </w:rPr>
  </w:style>
  <w:style w:type="paragraph" w:styleId="af3">
    <w:name w:val="annotation subject"/>
    <w:basedOn w:val="15"/>
    <w:next w:val="15"/>
    <w:rsid w:val="002467D6"/>
    <w:rPr>
      <w:b/>
      <w:bCs/>
    </w:rPr>
  </w:style>
  <w:style w:type="paragraph" w:customStyle="1" w:styleId="Standard">
    <w:name w:val="Standard"/>
    <w:rsid w:val="002467D6"/>
    <w:pPr>
      <w:suppressAutoHyphens/>
      <w:textAlignment w:val="baseline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467D6"/>
    <w:pPr>
      <w:spacing w:after="140" w:line="288" w:lineRule="auto"/>
    </w:pPr>
  </w:style>
  <w:style w:type="paragraph" w:customStyle="1" w:styleId="af4">
    <w:name w:val="Содержимое таблицы"/>
    <w:basedOn w:val="a"/>
    <w:rsid w:val="002467D6"/>
    <w:pPr>
      <w:suppressLineNumbers/>
    </w:pPr>
  </w:style>
  <w:style w:type="paragraph" w:customStyle="1" w:styleId="af5">
    <w:name w:val="Заголовок таблицы"/>
    <w:basedOn w:val="af4"/>
    <w:rsid w:val="002467D6"/>
    <w:pPr>
      <w:jc w:val="center"/>
    </w:pPr>
    <w:rPr>
      <w:b/>
      <w:bCs/>
    </w:rPr>
  </w:style>
  <w:style w:type="paragraph" w:customStyle="1" w:styleId="af6">
    <w:name w:val="терминал"/>
    <w:basedOn w:val="a"/>
    <w:link w:val="af7"/>
    <w:qFormat/>
    <w:rsid w:val="00AD1B0A"/>
    <w:pPr>
      <w:suppressAutoHyphens w:val="0"/>
      <w:spacing w:after="0" w:line="276" w:lineRule="auto"/>
    </w:pPr>
    <w:rPr>
      <w:rFonts w:ascii="Consolas" w:hAnsi="Consolas" w:cs="Consolas"/>
      <w:sz w:val="18"/>
      <w:szCs w:val="20"/>
      <w:lang w:val="en-US" w:eastAsia="en-US"/>
    </w:rPr>
  </w:style>
  <w:style w:type="character" w:customStyle="1" w:styleId="af7">
    <w:name w:val="терминал Знак"/>
    <w:basedOn w:val="a0"/>
    <w:link w:val="af6"/>
    <w:rsid w:val="00AD1B0A"/>
    <w:rPr>
      <w:rFonts w:ascii="Consolas" w:eastAsia="Calibri" w:hAnsi="Consolas" w:cs="Consolas"/>
      <w:sz w:val="18"/>
      <w:lang w:val="en-US" w:eastAsia="en-US"/>
    </w:rPr>
  </w:style>
  <w:style w:type="paragraph" w:styleId="af8">
    <w:name w:val="List Paragraph"/>
    <w:basedOn w:val="a"/>
    <w:uiPriority w:val="34"/>
    <w:qFormat/>
    <w:rsid w:val="001067CE"/>
    <w:pPr>
      <w:ind w:left="720"/>
      <w:contextualSpacing/>
    </w:pPr>
  </w:style>
  <w:style w:type="table" w:styleId="af9">
    <w:name w:val="Table Grid"/>
    <w:basedOn w:val="a1"/>
    <w:uiPriority w:val="39"/>
    <w:rsid w:val="00B86C4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semiHidden/>
    <w:unhideWhenUsed/>
    <w:rsid w:val="00DE0D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B4493"/>
  </w:style>
  <w:style w:type="paragraph" w:styleId="afb">
    <w:name w:val="TOC Heading"/>
    <w:basedOn w:val="1"/>
    <w:next w:val="a"/>
    <w:uiPriority w:val="39"/>
    <w:unhideWhenUsed/>
    <w:qFormat/>
    <w:rsid w:val="00C53EEA"/>
    <w:pPr>
      <w:tabs>
        <w:tab w:val="clear" w:pos="0"/>
      </w:tabs>
      <w:suppressAutoHyphens w:val="0"/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hd w:val="clear" w:color="auto" w:fill="auto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F35FA9"/>
    <w:pPr>
      <w:tabs>
        <w:tab w:val="left" w:pos="426"/>
        <w:tab w:val="right" w:leader="dot" w:pos="9628"/>
      </w:tabs>
      <w:spacing w:after="100"/>
      <w:ind w:left="142"/>
    </w:pPr>
    <w:rPr>
      <w:rFonts w:ascii="Times New Roman" w:hAnsi="Times New Roman"/>
      <w:sz w:val="28"/>
      <w:szCs w:val="28"/>
    </w:rPr>
  </w:style>
  <w:style w:type="character" w:customStyle="1" w:styleId="hljs-keyword">
    <w:name w:val="hljs-keyword"/>
    <w:basedOn w:val="a0"/>
    <w:rsid w:val="00A56136"/>
  </w:style>
  <w:style w:type="character" w:styleId="HTML">
    <w:name w:val="HTML Code"/>
    <w:basedOn w:val="a0"/>
    <w:uiPriority w:val="99"/>
    <w:semiHidden/>
    <w:unhideWhenUsed/>
    <w:rsid w:val="00301436"/>
    <w:rPr>
      <w:rFonts w:ascii="Courier New" w:eastAsia="Times New Roman" w:hAnsi="Courier New" w:cs="Courier New"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7F6C25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A64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64E30"/>
    <w:rPr>
      <w:rFonts w:ascii="Courier New" w:hAnsi="Courier New" w:cs="Courier New"/>
    </w:rPr>
  </w:style>
  <w:style w:type="paragraph" w:customStyle="1" w:styleId="p">
    <w:name w:val="p"/>
    <w:basedOn w:val="a"/>
    <w:rsid w:val="0032057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q">
    <w:name w:val="q"/>
    <w:basedOn w:val="a0"/>
    <w:rsid w:val="00320570"/>
  </w:style>
  <w:style w:type="character" w:styleId="afd">
    <w:name w:val="annotation reference"/>
    <w:basedOn w:val="a0"/>
    <w:uiPriority w:val="99"/>
    <w:semiHidden/>
    <w:unhideWhenUsed/>
    <w:rsid w:val="00214D5A"/>
    <w:rPr>
      <w:sz w:val="16"/>
      <w:szCs w:val="16"/>
    </w:rPr>
  </w:style>
  <w:style w:type="paragraph" w:styleId="afe">
    <w:name w:val="annotation text"/>
    <w:basedOn w:val="a"/>
    <w:link w:val="17"/>
    <w:uiPriority w:val="99"/>
    <w:semiHidden/>
    <w:unhideWhenUsed/>
    <w:rsid w:val="00214D5A"/>
    <w:pPr>
      <w:spacing w:line="240" w:lineRule="auto"/>
    </w:pPr>
    <w:rPr>
      <w:sz w:val="20"/>
      <w:szCs w:val="20"/>
    </w:rPr>
  </w:style>
  <w:style w:type="character" w:customStyle="1" w:styleId="17">
    <w:name w:val="Текст примечания Знак1"/>
    <w:basedOn w:val="a0"/>
    <w:link w:val="afe"/>
    <w:uiPriority w:val="99"/>
    <w:semiHidden/>
    <w:rsid w:val="00214D5A"/>
    <w:rPr>
      <w:rFonts w:ascii="Calibri" w:eastAsia="Calibri" w:hAnsi="Calibri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1C4554"/>
    <w:pPr>
      <w:tabs>
        <w:tab w:val="right" w:leader="dot" w:pos="9628"/>
      </w:tabs>
      <w:suppressAutoHyphens w:val="0"/>
      <w:spacing w:after="100" w:line="259" w:lineRule="auto"/>
      <w:ind w:left="426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C4554"/>
    <w:pPr>
      <w:tabs>
        <w:tab w:val="right" w:leader="dot" w:pos="9628"/>
      </w:tabs>
      <w:suppressAutoHyphens w:val="0"/>
      <w:spacing w:after="100" w:line="259" w:lineRule="auto"/>
      <w:ind w:left="709"/>
    </w:pPr>
    <w:rPr>
      <w:rFonts w:asciiTheme="minorHAnsi" w:eastAsiaTheme="minorEastAsia" w:hAnsiTheme="minorHAnsi"/>
      <w:sz w:val="22"/>
      <w:lang w:eastAsia="ru-RU"/>
    </w:rPr>
  </w:style>
  <w:style w:type="character" w:styleId="aff">
    <w:name w:val="Placeholder Text"/>
    <w:basedOn w:val="a0"/>
    <w:uiPriority w:val="99"/>
    <w:semiHidden/>
    <w:rsid w:val="00B64A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2.png"/><Relationship Id="rId79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0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1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29.png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97"/>
    <w:rsid w:val="00527B97"/>
    <w:rsid w:val="00E1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7B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DE837-0271-4EA1-B326-11FD4F77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0</TotalTime>
  <Pages>21</Pages>
  <Words>3735</Words>
  <Characters>21293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Admin</cp:lastModifiedBy>
  <cp:revision>2</cp:revision>
  <cp:lastPrinted>2017-05-10T09:04:00Z</cp:lastPrinted>
  <dcterms:created xsi:type="dcterms:W3CDTF">2019-12-26T10:33:00Z</dcterms:created>
  <dcterms:modified xsi:type="dcterms:W3CDTF">2019-12-26T10:33:00Z</dcterms:modified>
</cp:coreProperties>
</file>